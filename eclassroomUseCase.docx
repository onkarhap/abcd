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3B353F" w14:textId="77777777" w:rsidR="009F5790" w:rsidRPr="009F5790" w:rsidRDefault="009F5790" w:rsidP="00531C2E">
      <w:pPr>
        <w:pStyle w:val="PageTitle"/>
      </w:pPr>
    </w:p>
    <w:p w14:paraId="047659E7" w14:textId="77777777" w:rsidR="009F5790" w:rsidRPr="009F5790" w:rsidRDefault="009F5790" w:rsidP="00531C2E">
      <w:pPr>
        <w:pStyle w:val="PageTitle"/>
      </w:pPr>
    </w:p>
    <w:p w14:paraId="4B63A63E" w14:textId="77777777" w:rsidR="009F5790" w:rsidRPr="009F5790" w:rsidRDefault="009F5790" w:rsidP="00531C2E">
      <w:pPr>
        <w:pStyle w:val="PageTitle"/>
      </w:pPr>
    </w:p>
    <w:p w14:paraId="48ED829F" w14:textId="77777777" w:rsidR="009F5790" w:rsidRPr="001C4D77" w:rsidRDefault="009F5790" w:rsidP="00531C2E">
      <w:pPr>
        <w:pStyle w:val="PageTitle"/>
      </w:pPr>
    </w:p>
    <w:p w14:paraId="5AB8EF64" w14:textId="77777777" w:rsidR="009F5790" w:rsidRPr="001C4D77" w:rsidRDefault="009F5790" w:rsidP="00531C2E">
      <w:pPr>
        <w:pStyle w:val="PageTitle"/>
      </w:pPr>
      <w:r w:rsidRPr="001C4D77">
        <w:t>Use Case Specification</w:t>
      </w:r>
    </w:p>
    <w:p w14:paraId="03C4C32C" w14:textId="77777777" w:rsidR="009F5790" w:rsidRPr="009F5790" w:rsidRDefault="009F5790" w:rsidP="00531C2E">
      <w:pPr>
        <w:pStyle w:val="PageTitle"/>
      </w:pPr>
    </w:p>
    <w:p w14:paraId="03A8A6B3" w14:textId="45C90EC8" w:rsidR="009F5790" w:rsidRPr="001C4D77" w:rsidRDefault="00155339" w:rsidP="00531C2E">
      <w:pPr>
        <w:rPr>
          <w:lang w:eastAsia="en-US"/>
        </w:rPr>
      </w:pPr>
      <w:r w:rsidRPr="001C4D77">
        <w:rPr>
          <w:lang w:eastAsia="en-US"/>
        </w:rPr>
        <w:t>DMT/RM01/TMP</w:t>
      </w:r>
    </w:p>
    <w:p w14:paraId="780FD7CC" w14:textId="77777777" w:rsidR="009F5790" w:rsidRPr="009F5790" w:rsidRDefault="009F5790" w:rsidP="00531C2E"/>
    <w:p w14:paraId="12D6A4D9" w14:textId="77777777" w:rsidR="009F5790" w:rsidRPr="009F5790" w:rsidRDefault="009F5790" w:rsidP="00531C2E"/>
    <w:p w14:paraId="4F7ED659" w14:textId="77777777" w:rsidR="009F5790" w:rsidRPr="009F5790" w:rsidRDefault="009F5790" w:rsidP="00531C2E"/>
    <w:tbl>
      <w:tblPr>
        <w:tblW w:w="9300" w:type="dxa"/>
        <w:tblInd w:w="18" w:type="dxa"/>
        <w:tblLook w:val="04A0" w:firstRow="1" w:lastRow="0" w:firstColumn="1" w:lastColumn="0" w:noHBand="0" w:noVBand="1"/>
      </w:tblPr>
      <w:tblGrid>
        <w:gridCol w:w="2471"/>
        <w:gridCol w:w="6829"/>
      </w:tblGrid>
      <w:tr w:rsidR="00B53DC1" w:rsidRPr="009F5790" w14:paraId="4653EC50" w14:textId="77777777" w:rsidTr="00062CBA">
        <w:trPr>
          <w:trHeight w:val="360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FF1F30A" w14:textId="77777777" w:rsidR="00B53DC1" w:rsidRPr="009F5790" w:rsidRDefault="00B53DC1" w:rsidP="00531C2E">
            <w:r w:rsidRPr="009F5790">
              <w:t>Project Code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1005B741" w14:textId="7F103C1F" w:rsidR="00B53DC1" w:rsidRPr="009F5790" w:rsidRDefault="00B53DC1" w:rsidP="00531C2E">
            <w:r w:rsidRPr="00D3101D">
              <w:t> </w:t>
            </w:r>
            <w:r w:rsidR="00D36775">
              <w:t>PRJ_</w:t>
            </w:r>
            <w:r w:rsidR="003B446D">
              <w:t>e</w:t>
            </w:r>
            <w:r w:rsidR="0065293F">
              <w:t>ClassRoom</w:t>
            </w:r>
            <w:r w:rsidRPr="00D3101D">
              <w:t>_001</w:t>
            </w:r>
          </w:p>
        </w:tc>
      </w:tr>
      <w:tr w:rsidR="00B53DC1" w:rsidRPr="009F5790" w14:paraId="7B1CC0A8" w14:textId="77777777" w:rsidTr="00062CBA">
        <w:trPr>
          <w:trHeight w:val="360"/>
        </w:trPr>
        <w:tc>
          <w:tcPr>
            <w:tcW w:w="24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C9D9FA4" w14:textId="77777777" w:rsidR="00B53DC1" w:rsidRPr="009F5790" w:rsidRDefault="00B53DC1" w:rsidP="00531C2E">
            <w:r w:rsidRPr="009F5790">
              <w:t>Project Name</w:t>
            </w:r>
          </w:p>
        </w:tc>
        <w:tc>
          <w:tcPr>
            <w:tcW w:w="68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602239A" w14:textId="10EE8C8D" w:rsidR="00B53DC1" w:rsidRPr="009F5790" w:rsidRDefault="003B446D" w:rsidP="00531C2E">
            <w:proofErr w:type="spellStart"/>
            <w:r>
              <w:t>e</w:t>
            </w:r>
            <w:r w:rsidR="0065293F">
              <w:t>ClassRoom</w:t>
            </w:r>
            <w:proofErr w:type="spellEnd"/>
          </w:p>
        </w:tc>
      </w:tr>
    </w:tbl>
    <w:p w14:paraId="1917D496" w14:textId="77777777" w:rsidR="009F5790" w:rsidRPr="009F5790" w:rsidRDefault="009F5790" w:rsidP="00531C2E"/>
    <w:tbl>
      <w:tblPr>
        <w:tblW w:w="9270" w:type="dxa"/>
        <w:tblInd w:w="18" w:type="dxa"/>
        <w:tblLook w:val="04A0" w:firstRow="1" w:lastRow="0" w:firstColumn="1" w:lastColumn="0" w:noHBand="0" w:noVBand="1"/>
      </w:tblPr>
      <w:tblGrid>
        <w:gridCol w:w="2405"/>
        <w:gridCol w:w="3820"/>
        <w:gridCol w:w="3045"/>
      </w:tblGrid>
      <w:tr w:rsidR="009F5790" w:rsidRPr="009F5790" w14:paraId="1E1B5849" w14:textId="77777777" w:rsidTr="00062CBA">
        <w:trPr>
          <w:trHeight w:val="345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2433304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Prepared/Modified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70906F5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05CAB10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Date of Preparation</w:t>
            </w:r>
          </w:p>
        </w:tc>
      </w:tr>
      <w:tr w:rsidR="009F5790" w:rsidRPr="009F5790" w14:paraId="54BA43B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A16A956" w14:textId="115CDA8D" w:rsidR="009F5790" w:rsidRPr="009F5790" w:rsidRDefault="008C0AE1" w:rsidP="00531C2E">
            <w:r>
              <w:t xml:space="preserve">Ragapriya </w:t>
            </w:r>
            <w:proofErr w:type="spellStart"/>
            <w:r>
              <w:t>Margasagayam</w:t>
            </w:r>
            <w:proofErr w:type="spellEnd"/>
          </w:p>
        </w:tc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6B0049" w14:textId="323915AF" w:rsidR="009F5790" w:rsidRPr="009F5790" w:rsidRDefault="008C0AE1" w:rsidP="00531C2E">
            <w:r>
              <w:t xml:space="preserve">Software </w:t>
            </w:r>
            <w:r w:rsidR="00D36775">
              <w:t>Analyst</w:t>
            </w:r>
          </w:p>
        </w:tc>
        <w:tc>
          <w:tcPr>
            <w:tcW w:w="3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DF6EBA1" w14:textId="2A92C6F4" w:rsidR="009F5790" w:rsidRPr="009F5790" w:rsidRDefault="009F5790" w:rsidP="00531C2E">
            <w:r w:rsidRPr="009F5790">
              <w:t> </w:t>
            </w:r>
            <w:r w:rsidR="00D36775">
              <w:t>2</w:t>
            </w:r>
            <w:r w:rsidR="008E15A0">
              <w:t>7</w:t>
            </w:r>
            <w:r w:rsidR="008E15A0" w:rsidRPr="008E15A0">
              <w:rPr>
                <w:vertAlign w:val="superscript"/>
              </w:rPr>
              <w:t>th</w:t>
            </w:r>
            <w:r w:rsidR="008E15A0">
              <w:t xml:space="preserve"> </w:t>
            </w:r>
            <w:r w:rsidR="00255D88">
              <w:t>October</w:t>
            </w:r>
            <w:r w:rsidR="00D36775">
              <w:t>, 2017</w:t>
            </w:r>
          </w:p>
        </w:tc>
      </w:tr>
      <w:tr w:rsidR="009F5790" w:rsidRPr="009F5790" w14:paraId="05F5BE02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8C5E270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Reviewed by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2A8C9351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DFC5FD7" w14:textId="77777777" w:rsidR="009F5790" w:rsidRPr="009F5790" w:rsidRDefault="009F5790" w:rsidP="00531C2E">
            <w:pPr>
              <w:rPr>
                <w:vanish/>
              </w:rPr>
            </w:pPr>
            <w:r w:rsidRPr="009F5790">
              <w:t>Date of Review</w:t>
            </w:r>
          </w:p>
        </w:tc>
      </w:tr>
      <w:tr w:rsidR="008E15A0" w:rsidRPr="009F5790" w14:paraId="47999CAE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712CA" w14:textId="1DAB2198" w:rsidR="008E15A0" w:rsidRPr="009F5790" w:rsidRDefault="008E15A0" w:rsidP="00531C2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E8B4D6" w14:textId="1CF2B3A2" w:rsidR="008E15A0" w:rsidRPr="009F5790" w:rsidRDefault="008E15A0" w:rsidP="00531C2E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96E4D55" w14:textId="25E21915" w:rsidR="008E15A0" w:rsidRPr="009F5790" w:rsidRDefault="008E15A0" w:rsidP="00531C2E"/>
        </w:tc>
      </w:tr>
      <w:tr w:rsidR="008E15A0" w:rsidRPr="009F5790" w14:paraId="6B3736C0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B1CA124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Approved by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445ECB6D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Role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03AEFD47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Date of Approval</w:t>
            </w:r>
          </w:p>
        </w:tc>
      </w:tr>
      <w:tr w:rsidR="008E15A0" w:rsidRPr="009F5790" w14:paraId="2AE71C0F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C592A" w14:textId="49347B11" w:rsidR="008E15A0" w:rsidRPr="009F5790" w:rsidRDefault="008E15A0" w:rsidP="00531C2E"/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356C02" w14:textId="2A51BDFF" w:rsidR="008E15A0" w:rsidRPr="009F5790" w:rsidRDefault="008E15A0" w:rsidP="00531C2E"/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A7D7B12" w14:textId="6DE8FC30" w:rsidR="008E15A0" w:rsidRPr="009F5790" w:rsidRDefault="008E15A0" w:rsidP="00531C2E"/>
        </w:tc>
      </w:tr>
      <w:tr w:rsidR="008E15A0" w:rsidRPr="009F5790" w14:paraId="12030786" w14:textId="77777777" w:rsidTr="00062CBA">
        <w:trPr>
          <w:trHeight w:val="600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7F2C3FF7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Circulation List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9EE2BC" w14:textId="77777777" w:rsidR="008E15A0" w:rsidRPr="009F5790" w:rsidRDefault="008E15A0" w:rsidP="00531C2E">
            <w:r w:rsidRPr="009F5790">
              <w:t> 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</w:tcPr>
          <w:p w14:paraId="6D6D37D0" w14:textId="02362BD6" w:rsidR="008E15A0" w:rsidRPr="009F5790" w:rsidRDefault="008E15A0" w:rsidP="00531C2E">
            <w:pPr>
              <w:rPr>
                <w:vanish/>
              </w:rPr>
            </w:pPr>
            <w:r w:rsidRPr="009F5790">
              <w:t>Ve</w:t>
            </w:r>
            <w:r>
              <w:t>rsion Number of the template:1.1</w:t>
            </w:r>
          </w:p>
        </w:tc>
      </w:tr>
      <w:tr w:rsidR="008E15A0" w:rsidRPr="009F5790" w14:paraId="6800FFEA" w14:textId="77777777" w:rsidTr="00062CBA">
        <w:trPr>
          <w:trHeight w:val="34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194454CE" w14:textId="77777777" w:rsidR="008E15A0" w:rsidRPr="009F5790" w:rsidRDefault="008E15A0" w:rsidP="00531C2E">
            <w:pPr>
              <w:rPr>
                <w:vanish/>
              </w:rPr>
            </w:pPr>
            <w:r w:rsidRPr="009F5790">
              <w:t>Version Number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76345B" w14:textId="4F798BDB" w:rsidR="008E15A0" w:rsidRPr="009F5790" w:rsidRDefault="00B764C5" w:rsidP="00531C2E">
            <w:pPr>
              <w:rPr>
                <w:vanish/>
              </w:rPr>
            </w:pPr>
            <w:r>
              <w:t>1.1</w:t>
            </w:r>
          </w:p>
        </w:tc>
        <w:tc>
          <w:tcPr>
            <w:tcW w:w="3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center"/>
          </w:tcPr>
          <w:p w14:paraId="6AC378DF" w14:textId="77777777" w:rsidR="008E15A0" w:rsidRPr="009F5790" w:rsidRDefault="008E15A0" w:rsidP="00531C2E">
            <w:r w:rsidRPr="009F5790">
              <w:t> </w:t>
            </w:r>
          </w:p>
        </w:tc>
      </w:tr>
    </w:tbl>
    <w:p w14:paraId="0966AC59" w14:textId="77777777" w:rsidR="009F5790" w:rsidRPr="009F5790" w:rsidRDefault="009F5790" w:rsidP="00531C2E">
      <w:r w:rsidRPr="009F5790">
        <w:br w:type="page"/>
      </w:r>
    </w:p>
    <w:p w14:paraId="42EE7ADE" w14:textId="77777777" w:rsidR="009F5790" w:rsidRPr="009F5790" w:rsidRDefault="009F5790" w:rsidP="00531C2E">
      <w:r w:rsidRPr="009F5790">
        <w:lastRenderedPageBreak/>
        <w:t>&lt;&lt;Customer&gt;&gt; REVIEW HISTORY</w:t>
      </w:r>
    </w:p>
    <w:p w14:paraId="51EC7AC0" w14:textId="77777777" w:rsidR="009F5790" w:rsidRPr="009F5790" w:rsidRDefault="009F5790" w:rsidP="00531C2E">
      <w:r w:rsidRPr="009F5790">
        <w:t>&lt;&lt;Customer comments on the Use case along with the signed off is tracked here&gt;&gt;</w:t>
      </w:r>
    </w:p>
    <w:p w14:paraId="782E0B5C" w14:textId="77777777" w:rsidR="009F5790" w:rsidRPr="009F5790" w:rsidRDefault="009F5790" w:rsidP="00531C2E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08"/>
        <w:gridCol w:w="1620"/>
        <w:gridCol w:w="540"/>
        <w:gridCol w:w="1080"/>
        <w:gridCol w:w="1080"/>
        <w:gridCol w:w="1080"/>
        <w:gridCol w:w="1080"/>
      </w:tblGrid>
      <w:tr w:rsidR="009F5790" w:rsidRPr="009F5790" w14:paraId="4A1AE6D8" w14:textId="77777777" w:rsidTr="00062CBA">
        <w:tc>
          <w:tcPr>
            <w:tcW w:w="2808" w:type="dxa"/>
            <w:vAlign w:val="center"/>
          </w:tcPr>
          <w:p w14:paraId="1976D30B" w14:textId="77777777" w:rsidR="009F5790" w:rsidRPr="009F5790" w:rsidRDefault="009F5790" w:rsidP="00531C2E">
            <w:r w:rsidRPr="009F5790">
              <w:t>Version</w:t>
            </w:r>
          </w:p>
        </w:tc>
        <w:tc>
          <w:tcPr>
            <w:tcW w:w="1620" w:type="dxa"/>
          </w:tcPr>
          <w:p w14:paraId="7E8B01D1" w14:textId="2C069058" w:rsidR="009F5790" w:rsidRPr="005920F8" w:rsidRDefault="005920F8" w:rsidP="00531C2E">
            <w:r w:rsidRPr="005920F8">
              <w:t>1.0</w:t>
            </w:r>
          </w:p>
        </w:tc>
        <w:tc>
          <w:tcPr>
            <w:tcW w:w="540" w:type="dxa"/>
          </w:tcPr>
          <w:p w14:paraId="35D1B14D" w14:textId="77777777" w:rsidR="009F5790" w:rsidRPr="009F5790" w:rsidRDefault="009F5790" w:rsidP="00531C2E"/>
        </w:tc>
        <w:tc>
          <w:tcPr>
            <w:tcW w:w="1080" w:type="dxa"/>
          </w:tcPr>
          <w:p w14:paraId="488BB2E9" w14:textId="77777777" w:rsidR="009F5790" w:rsidRPr="009F5790" w:rsidRDefault="009F5790" w:rsidP="00531C2E"/>
        </w:tc>
        <w:tc>
          <w:tcPr>
            <w:tcW w:w="1080" w:type="dxa"/>
          </w:tcPr>
          <w:p w14:paraId="325B699D" w14:textId="77777777" w:rsidR="009F5790" w:rsidRPr="009F5790" w:rsidRDefault="009F5790" w:rsidP="00531C2E"/>
        </w:tc>
        <w:tc>
          <w:tcPr>
            <w:tcW w:w="1080" w:type="dxa"/>
          </w:tcPr>
          <w:p w14:paraId="77EF851F" w14:textId="77777777" w:rsidR="009F5790" w:rsidRPr="009F5790" w:rsidRDefault="009F5790" w:rsidP="00531C2E"/>
        </w:tc>
        <w:tc>
          <w:tcPr>
            <w:tcW w:w="1080" w:type="dxa"/>
          </w:tcPr>
          <w:p w14:paraId="3AD2F557" w14:textId="77777777" w:rsidR="009F5790" w:rsidRPr="009F5790" w:rsidRDefault="009F5790" w:rsidP="00531C2E"/>
        </w:tc>
      </w:tr>
      <w:tr w:rsidR="009F5790" w:rsidRPr="009F5790" w14:paraId="7EF63984" w14:textId="77777777" w:rsidTr="00062CBA">
        <w:tc>
          <w:tcPr>
            <w:tcW w:w="2808" w:type="dxa"/>
            <w:vAlign w:val="center"/>
          </w:tcPr>
          <w:p w14:paraId="0516B6F4" w14:textId="77777777" w:rsidR="009F5790" w:rsidRPr="009F5790" w:rsidRDefault="009F5790" w:rsidP="00531C2E">
            <w:r w:rsidRPr="009F5790">
              <w:t>Date</w:t>
            </w:r>
          </w:p>
        </w:tc>
        <w:tc>
          <w:tcPr>
            <w:tcW w:w="1620" w:type="dxa"/>
          </w:tcPr>
          <w:p w14:paraId="537550E2" w14:textId="77777777" w:rsidR="009F5790" w:rsidRPr="005920F8" w:rsidRDefault="009F5790" w:rsidP="00531C2E">
            <w:r w:rsidRPr="005920F8">
              <w:t>&lt;&lt;Date of Review&gt;&gt;</w:t>
            </w:r>
          </w:p>
        </w:tc>
        <w:tc>
          <w:tcPr>
            <w:tcW w:w="540" w:type="dxa"/>
          </w:tcPr>
          <w:p w14:paraId="56ACC850" w14:textId="77777777" w:rsidR="009F5790" w:rsidRPr="009F5790" w:rsidRDefault="009F5790" w:rsidP="00531C2E"/>
        </w:tc>
        <w:tc>
          <w:tcPr>
            <w:tcW w:w="1080" w:type="dxa"/>
          </w:tcPr>
          <w:p w14:paraId="3D8D9994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7C49878C" w14:textId="77777777" w:rsidR="009F5790" w:rsidRPr="009F5790" w:rsidRDefault="009F5790" w:rsidP="00531C2E"/>
        </w:tc>
        <w:tc>
          <w:tcPr>
            <w:tcW w:w="1080" w:type="dxa"/>
          </w:tcPr>
          <w:p w14:paraId="2BE1FC53" w14:textId="77777777" w:rsidR="009F5790" w:rsidRPr="009F5790" w:rsidRDefault="009F5790" w:rsidP="00531C2E"/>
        </w:tc>
        <w:tc>
          <w:tcPr>
            <w:tcW w:w="1080" w:type="dxa"/>
          </w:tcPr>
          <w:p w14:paraId="1799B660" w14:textId="77777777" w:rsidR="009F5790" w:rsidRPr="009F5790" w:rsidRDefault="009F5790" w:rsidP="00531C2E"/>
        </w:tc>
      </w:tr>
      <w:tr w:rsidR="009F5790" w:rsidRPr="009F5790" w14:paraId="2BC2A16F" w14:textId="77777777" w:rsidTr="00062CBA">
        <w:tc>
          <w:tcPr>
            <w:tcW w:w="2808" w:type="dxa"/>
            <w:vAlign w:val="center"/>
          </w:tcPr>
          <w:p w14:paraId="47098972" w14:textId="77777777" w:rsidR="009F5790" w:rsidRPr="009F5790" w:rsidRDefault="009F5790" w:rsidP="00531C2E">
            <w:r w:rsidRPr="009F5790">
              <w:t>Reviewed by</w:t>
            </w:r>
          </w:p>
        </w:tc>
        <w:tc>
          <w:tcPr>
            <w:tcW w:w="1620" w:type="dxa"/>
          </w:tcPr>
          <w:p w14:paraId="53EAA411" w14:textId="77777777" w:rsidR="009F5790" w:rsidRPr="005920F8" w:rsidRDefault="009F5790" w:rsidP="00531C2E">
            <w:r w:rsidRPr="005920F8">
              <w:t>&lt;&lt; Reviewer Name&gt;&gt;</w:t>
            </w:r>
          </w:p>
        </w:tc>
        <w:tc>
          <w:tcPr>
            <w:tcW w:w="540" w:type="dxa"/>
          </w:tcPr>
          <w:p w14:paraId="6BA50F38" w14:textId="77777777" w:rsidR="009F5790" w:rsidRPr="009F5790" w:rsidRDefault="009F5790" w:rsidP="00531C2E"/>
        </w:tc>
        <w:tc>
          <w:tcPr>
            <w:tcW w:w="1080" w:type="dxa"/>
          </w:tcPr>
          <w:p w14:paraId="3645B887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BC4DD26" w14:textId="77777777" w:rsidR="009F5790" w:rsidRPr="009F5790" w:rsidRDefault="009F5790" w:rsidP="00531C2E"/>
        </w:tc>
        <w:tc>
          <w:tcPr>
            <w:tcW w:w="1080" w:type="dxa"/>
          </w:tcPr>
          <w:p w14:paraId="3A64C6EF" w14:textId="77777777" w:rsidR="009F5790" w:rsidRPr="009F5790" w:rsidRDefault="009F5790" w:rsidP="00531C2E"/>
        </w:tc>
        <w:tc>
          <w:tcPr>
            <w:tcW w:w="1080" w:type="dxa"/>
          </w:tcPr>
          <w:p w14:paraId="47308748" w14:textId="77777777" w:rsidR="009F5790" w:rsidRPr="009F5790" w:rsidRDefault="009F5790" w:rsidP="00531C2E"/>
        </w:tc>
      </w:tr>
      <w:tr w:rsidR="009F5790" w:rsidRPr="009F5790" w14:paraId="2E56A852" w14:textId="77777777" w:rsidTr="00062CBA">
        <w:tc>
          <w:tcPr>
            <w:tcW w:w="2808" w:type="dxa"/>
          </w:tcPr>
          <w:p w14:paraId="64B7F5B7" w14:textId="77777777" w:rsidR="009F5790" w:rsidRPr="009F5790" w:rsidRDefault="009F5790" w:rsidP="00531C2E">
            <w:r w:rsidRPr="009F5790">
              <w:t>Reviewed UI Specification doc</w:t>
            </w:r>
          </w:p>
        </w:tc>
        <w:tc>
          <w:tcPr>
            <w:tcW w:w="1620" w:type="dxa"/>
          </w:tcPr>
          <w:p w14:paraId="005A57E2" w14:textId="77777777" w:rsidR="009F5790" w:rsidRPr="005920F8" w:rsidRDefault="009F5790" w:rsidP="00531C2E">
            <w:r w:rsidRPr="005920F8">
              <w:t>&lt;&lt; Whether UI Specification doc is reviewed &gt;&gt;</w:t>
            </w:r>
          </w:p>
        </w:tc>
        <w:tc>
          <w:tcPr>
            <w:tcW w:w="540" w:type="dxa"/>
          </w:tcPr>
          <w:p w14:paraId="24EA29E2" w14:textId="77777777" w:rsidR="009F5790" w:rsidRPr="009F5790" w:rsidRDefault="009F5790" w:rsidP="00531C2E"/>
        </w:tc>
        <w:tc>
          <w:tcPr>
            <w:tcW w:w="1080" w:type="dxa"/>
          </w:tcPr>
          <w:p w14:paraId="46558018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591FFB66" w14:textId="77777777" w:rsidR="009F5790" w:rsidRPr="009F5790" w:rsidRDefault="009F5790" w:rsidP="00531C2E"/>
        </w:tc>
        <w:tc>
          <w:tcPr>
            <w:tcW w:w="1080" w:type="dxa"/>
          </w:tcPr>
          <w:p w14:paraId="3AFC5A5C" w14:textId="77777777" w:rsidR="009F5790" w:rsidRPr="009F5790" w:rsidRDefault="009F5790" w:rsidP="00531C2E"/>
        </w:tc>
        <w:tc>
          <w:tcPr>
            <w:tcW w:w="1080" w:type="dxa"/>
          </w:tcPr>
          <w:p w14:paraId="7E23613F" w14:textId="77777777" w:rsidR="009F5790" w:rsidRPr="009F5790" w:rsidRDefault="009F5790" w:rsidP="00531C2E"/>
        </w:tc>
      </w:tr>
      <w:tr w:rsidR="009F5790" w:rsidRPr="009F5790" w14:paraId="307F8A75" w14:textId="77777777" w:rsidTr="00062CBA">
        <w:tc>
          <w:tcPr>
            <w:tcW w:w="2808" w:type="dxa"/>
          </w:tcPr>
          <w:p w14:paraId="4D8423FC" w14:textId="77777777" w:rsidR="009F5790" w:rsidRPr="009F5790" w:rsidRDefault="009F5790" w:rsidP="00531C2E">
            <w:r w:rsidRPr="009F5790">
              <w:t>All Open Queries/issues closed</w:t>
            </w:r>
          </w:p>
        </w:tc>
        <w:tc>
          <w:tcPr>
            <w:tcW w:w="1620" w:type="dxa"/>
          </w:tcPr>
          <w:p w14:paraId="61655E5A" w14:textId="77777777" w:rsidR="009F5790" w:rsidRPr="005920F8" w:rsidRDefault="009F5790" w:rsidP="00531C2E">
            <w:r w:rsidRPr="005920F8">
              <w:t>&lt;&lt; Whether all the open queries and issues resolved&gt;&gt;</w:t>
            </w:r>
          </w:p>
        </w:tc>
        <w:tc>
          <w:tcPr>
            <w:tcW w:w="540" w:type="dxa"/>
          </w:tcPr>
          <w:p w14:paraId="08E17A71" w14:textId="77777777" w:rsidR="009F5790" w:rsidRPr="009F5790" w:rsidRDefault="009F5790" w:rsidP="00531C2E"/>
        </w:tc>
        <w:tc>
          <w:tcPr>
            <w:tcW w:w="1080" w:type="dxa"/>
          </w:tcPr>
          <w:p w14:paraId="4D22E910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4F53E480" w14:textId="77777777" w:rsidR="009F5790" w:rsidRPr="009F5790" w:rsidRDefault="009F5790" w:rsidP="00531C2E"/>
        </w:tc>
        <w:tc>
          <w:tcPr>
            <w:tcW w:w="1080" w:type="dxa"/>
          </w:tcPr>
          <w:p w14:paraId="6071EC99" w14:textId="77777777" w:rsidR="009F5790" w:rsidRPr="009F5790" w:rsidRDefault="009F5790" w:rsidP="00531C2E"/>
        </w:tc>
        <w:tc>
          <w:tcPr>
            <w:tcW w:w="1080" w:type="dxa"/>
          </w:tcPr>
          <w:p w14:paraId="0D8E8B38" w14:textId="77777777" w:rsidR="009F5790" w:rsidRPr="009F5790" w:rsidRDefault="009F5790" w:rsidP="00531C2E"/>
        </w:tc>
      </w:tr>
      <w:tr w:rsidR="009F5790" w:rsidRPr="009F5790" w14:paraId="3EABB1EE" w14:textId="77777777" w:rsidTr="00062CBA">
        <w:tc>
          <w:tcPr>
            <w:tcW w:w="2808" w:type="dxa"/>
          </w:tcPr>
          <w:p w14:paraId="27EF7D4D" w14:textId="77777777" w:rsidR="009F5790" w:rsidRPr="009F5790" w:rsidRDefault="009F5790" w:rsidP="00531C2E">
            <w:r w:rsidRPr="009F5790">
              <w:t xml:space="preserve">Agreement on Assumptions </w:t>
            </w:r>
          </w:p>
        </w:tc>
        <w:tc>
          <w:tcPr>
            <w:tcW w:w="1620" w:type="dxa"/>
          </w:tcPr>
          <w:p w14:paraId="29A6C1CD" w14:textId="77777777" w:rsidR="009F5790" w:rsidRPr="005920F8" w:rsidRDefault="009F5790" w:rsidP="00531C2E">
            <w:r w:rsidRPr="005920F8">
              <w:t>&lt;&lt;Whether all the assumptions have been agreed upon by the customer&gt;&gt;</w:t>
            </w:r>
          </w:p>
        </w:tc>
        <w:tc>
          <w:tcPr>
            <w:tcW w:w="540" w:type="dxa"/>
          </w:tcPr>
          <w:p w14:paraId="7D658C3E" w14:textId="77777777" w:rsidR="009F5790" w:rsidRPr="009F5790" w:rsidRDefault="009F5790" w:rsidP="00531C2E"/>
        </w:tc>
        <w:tc>
          <w:tcPr>
            <w:tcW w:w="1080" w:type="dxa"/>
          </w:tcPr>
          <w:p w14:paraId="3BC21E42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210FADDC" w14:textId="77777777" w:rsidR="009F5790" w:rsidRPr="009F5790" w:rsidRDefault="009F5790" w:rsidP="00531C2E"/>
        </w:tc>
        <w:tc>
          <w:tcPr>
            <w:tcW w:w="1080" w:type="dxa"/>
          </w:tcPr>
          <w:p w14:paraId="718D8944" w14:textId="77777777" w:rsidR="009F5790" w:rsidRPr="009F5790" w:rsidRDefault="009F5790" w:rsidP="00531C2E"/>
        </w:tc>
        <w:tc>
          <w:tcPr>
            <w:tcW w:w="1080" w:type="dxa"/>
          </w:tcPr>
          <w:p w14:paraId="5DD7E652" w14:textId="77777777" w:rsidR="009F5790" w:rsidRPr="009F5790" w:rsidRDefault="009F5790" w:rsidP="00531C2E"/>
        </w:tc>
      </w:tr>
      <w:tr w:rsidR="009F5790" w:rsidRPr="009F5790" w14:paraId="5751E9DE" w14:textId="77777777" w:rsidTr="00062CBA">
        <w:tc>
          <w:tcPr>
            <w:tcW w:w="2808" w:type="dxa"/>
          </w:tcPr>
          <w:p w14:paraId="5BD5BEA4" w14:textId="77777777" w:rsidR="009F5790" w:rsidRPr="009F5790" w:rsidRDefault="009F5790" w:rsidP="00531C2E">
            <w:r w:rsidRPr="009F5790">
              <w:t>Sign Off</w:t>
            </w:r>
          </w:p>
        </w:tc>
        <w:tc>
          <w:tcPr>
            <w:tcW w:w="1620" w:type="dxa"/>
          </w:tcPr>
          <w:p w14:paraId="31FF88D9" w14:textId="77777777" w:rsidR="009F5790" w:rsidRPr="009F5790" w:rsidRDefault="009F5790" w:rsidP="00531C2E">
            <w:r w:rsidRPr="009F5790">
              <w:t>&lt;&lt;Signature&gt;&gt;</w:t>
            </w:r>
          </w:p>
        </w:tc>
        <w:tc>
          <w:tcPr>
            <w:tcW w:w="540" w:type="dxa"/>
          </w:tcPr>
          <w:p w14:paraId="3331BC8F" w14:textId="77777777" w:rsidR="009F5790" w:rsidRPr="009F5790" w:rsidRDefault="009F5790" w:rsidP="00531C2E"/>
        </w:tc>
        <w:tc>
          <w:tcPr>
            <w:tcW w:w="1080" w:type="dxa"/>
          </w:tcPr>
          <w:p w14:paraId="161B779E" w14:textId="77777777" w:rsidR="009F5790" w:rsidRPr="009F5790" w:rsidRDefault="009F5790" w:rsidP="00531C2E">
            <w:pPr>
              <w:rPr>
                <w:highlight w:val="yellow"/>
              </w:rPr>
            </w:pPr>
          </w:p>
        </w:tc>
        <w:tc>
          <w:tcPr>
            <w:tcW w:w="1080" w:type="dxa"/>
          </w:tcPr>
          <w:p w14:paraId="36C8AEAF" w14:textId="77777777" w:rsidR="009F5790" w:rsidRPr="009F5790" w:rsidRDefault="009F5790" w:rsidP="00531C2E"/>
        </w:tc>
        <w:tc>
          <w:tcPr>
            <w:tcW w:w="1080" w:type="dxa"/>
          </w:tcPr>
          <w:p w14:paraId="4BE23196" w14:textId="77777777" w:rsidR="009F5790" w:rsidRPr="009F5790" w:rsidRDefault="009F5790" w:rsidP="00531C2E"/>
        </w:tc>
        <w:tc>
          <w:tcPr>
            <w:tcW w:w="1080" w:type="dxa"/>
          </w:tcPr>
          <w:p w14:paraId="3F95224E" w14:textId="77777777" w:rsidR="009F5790" w:rsidRPr="009F5790" w:rsidRDefault="009F5790" w:rsidP="00531C2E"/>
        </w:tc>
      </w:tr>
    </w:tbl>
    <w:p w14:paraId="7C85DA30" w14:textId="77777777" w:rsidR="009F5790" w:rsidRPr="009F5790" w:rsidRDefault="009F5790" w:rsidP="00531C2E"/>
    <w:p w14:paraId="36105CE6" w14:textId="77777777" w:rsidR="009F5790" w:rsidRPr="009F5790" w:rsidRDefault="009F5790" w:rsidP="00531C2E"/>
    <w:p w14:paraId="2CC8A7F7" w14:textId="77777777" w:rsidR="009F5790" w:rsidRPr="009F5790" w:rsidRDefault="009F5790" w:rsidP="00531C2E">
      <w:r w:rsidRPr="009F5790">
        <w:t xml:space="preserve">Disclaimer: </w:t>
      </w:r>
    </w:p>
    <w:p w14:paraId="28E0825A" w14:textId="77777777" w:rsidR="009F5790" w:rsidRPr="009F5790" w:rsidRDefault="009F5790" w:rsidP="00531C2E"/>
    <w:p w14:paraId="47F58572" w14:textId="78067737" w:rsidR="009F5790" w:rsidRPr="009F5790" w:rsidRDefault="009F5790" w:rsidP="00531C2E">
      <w:r w:rsidRPr="009F5790">
        <w:t>The scope of the project ‘</w:t>
      </w:r>
      <w:proofErr w:type="spellStart"/>
      <w:r w:rsidR="00B019BB">
        <w:t>e</w:t>
      </w:r>
      <w:r w:rsidR="0065293F">
        <w:rPr>
          <w:b/>
        </w:rPr>
        <w:t>ClassRoom</w:t>
      </w:r>
      <w:proofErr w:type="spellEnd"/>
      <w:r w:rsidR="0065293F">
        <w:rPr>
          <w:b/>
        </w:rPr>
        <w:t>’</w:t>
      </w:r>
      <w:r w:rsidRPr="009F5790">
        <w:t xml:space="preserve"> is restricted to the contents of this signed off use case.</w:t>
      </w:r>
      <w:r w:rsidRPr="009F5790">
        <w:br w:type="page"/>
      </w:r>
    </w:p>
    <w:p w14:paraId="310D3C95" w14:textId="77777777" w:rsidR="009F5790" w:rsidRPr="005B3604" w:rsidRDefault="009F5790" w:rsidP="00531C2E">
      <w:r w:rsidRPr="005B3604">
        <w:lastRenderedPageBreak/>
        <w:t>TABLE OF CONTENTS</w:t>
      </w:r>
    </w:p>
    <w:p w14:paraId="63D9F59F" w14:textId="77777777" w:rsidR="009F5790" w:rsidRPr="009F5790" w:rsidRDefault="009F5790" w:rsidP="00531C2E"/>
    <w:p w14:paraId="6E48D1F5" w14:textId="77777777" w:rsidR="00B019BB" w:rsidRDefault="009F57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r w:rsidRPr="00F42082">
        <w:fldChar w:fldCharType="begin"/>
      </w:r>
      <w:r w:rsidRPr="00F42082">
        <w:instrText xml:space="preserve"> TOC \o "1-3" \f \h \z \u </w:instrText>
      </w:r>
      <w:r w:rsidRPr="00F42082">
        <w:fldChar w:fldCharType="separate"/>
      </w:r>
      <w:hyperlink w:anchor="_Toc496863634" w:history="1">
        <w:r w:rsidR="00B019BB" w:rsidRPr="009B4574">
          <w:rPr>
            <w:rStyle w:val="Hyperlink"/>
            <w:noProof/>
          </w:rPr>
          <w:t>1.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Use Case Name: Login to the E ClassRoom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_Toc496863634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5</w:t>
        </w:r>
        <w:r w:rsidR="00B019BB">
          <w:rPr>
            <w:noProof/>
            <w:webHidden/>
          </w:rPr>
          <w:fldChar w:fldCharType="end"/>
        </w:r>
      </w:hyperlink>
    </w:p>
    <w:p w14:paraId="7AAB954B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35" w:history="1">
        <w:r w:rsidR="00B019BB" w:rsidRPr="009B4574">
          <w:rPr>
            <w:rStyle w:val="Hyperlink"/>
            <w:noProof/>
          </w:rPr>
          <w:t>2.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Actor(s)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_Toc496863635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5</w:t>
        </w:r>
        <w:r w:rsidR="00B019BB">
          <w:rPr>
            <w:noProof/>
            <w:webHidden/>
          </w:rPr>
          <w:fldChar w:fldCharType="end"/>
        </w:r>
      </w:hyperlink>
    </w:p>
    <w:p w14:paraId="238B50AA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36" w:history="1">
        <w:r w:rsidR="00B019BB" w:rsidRPr="009B4574">
          <w:rPr>
            <w:rStyle w:val="Hyperlink"/>
            <w:noProof/>
          </w:rPr>
          <w:t>3.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Preconditions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_Toc496863636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5</w:t>
        </w:r>
        <w:r w:rsidR="00B019BB">
          <w:rPr>
            <w:noProof/>
            <w:webHidden/>
          </w:rPr>
          <w:fldChar w:fldCharType="end"/>
        </w:r>
      </w:hyperlink>
    </w:p>
    <w:p w14:paraId="32A24B52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37" w:history="1">
        <w:r w:rsidR="00B019BB" w:rsidRPr="009B4574">
          <w:rPr>
            <w:rStyle w:val="Hyperlink"/>
            <w:noProof/>
          </w:rPr>
          <w:t>4.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Flow of Events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_Toc496863637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5</w:t>
        </w:r>
        <w:r w:rsidR="00B019BB">
          <w:rPr>
            <w:noProof/>
            <w:webHidden/>
          </w:rPr>
          <w:fldChar w:fldCharType="end"/>
        </w:r>
      </w:hyperlink>
    </w:p>
    <w:p w14:paraId="17306029" w14:textId="05FB9E11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38" w:history="1">
        <w:r w:rsidR="00B019BB" w:rsidRPr="009B4574">
          <w:rPr>
            <w:rStyle w:val="Hyperlink"/>
            <w:noProof/>
          </w:rPr>
          <w:t xml:space="preserve">4.1  </w:t>
        </w:r>
        <w:r w:rsidR="005802E5">
          <w:rPr>
            <w:rStyle w:val="Hyperlink"/>
            <w:noProof/>
          </w:rPr>
          <w:t xml:space="preserve">   </w:t>
        </w:r>
        <w:r w:rsidR="00B019BB" w:rsidRPr="009B4574">
          <w:rPr>
            <w:rStyle w:val="Hyperlink"/>
            <w:noProof/>
          </w:rPr>
          <w:t>Basic Flow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_Toc496863638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5</w:t>
        </w:r>
        <w:r w:rsidR="00B019BB">
          <w:rPr>
            <w:noProof/>
            <w:webHidden/>
          </w:rPr>
          <w:fldChar w:fldCharType="end"/>
        </w:r>
      </w:hyperlink>
    </w:p>
    <w:p w14:paraId="35E5B06E" w14:textId="20EBA4C1" w:rsidR="00B019BB" w:rsidRDefault="006C5090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39" w:history="1">
        <w:r w:rsidR="00B019BB" w:rsidRPr="009B4574">
          <w:rPr>
            <w:rStyle w:val="Hyperlink"/>
            <w:noProof/>
          </w:rPr>
          <w:t>4.2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 xml:space="preserve">  </w:t>
        </w:r>
        <w:r w:rsidR="005802E5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 xml:space="preserve">  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 xml:space="preserve"> </w:t>
        </w:r>
        <w:r w:rsidR="00B019BB" w:rsidRPr="009B4574">
          <w:rPr>
            <w:rStyle w:val="Hyperlink"/>
            <w:noProof/>
          </w:rPr>
          <w:t>Alternative Flows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_Toc496863639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6</w:t>
        </w:r>
        <w:r w:rsidR="00B019BB">
          <w:rPr>
            <w:noProof/>
            <w:webHidden/>
          </w:rPr>
          <w:fldChar w:fldCharType="end"/>
        </w:r>
      </w:hyperlink>
    </w:p>
    <w:p w14:paraId="01099A0F" w14:textId="3132A49C" w:rsidR="00B019BB" w:rsidRDefault="006C5090" w:rsidP="00B019BB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40" w:history="1">
        <w:r w:rsidR="00B019BB" w:rsidRPr="009B4574">
          <w:rPr>
            <w:rStyle w:val="Hyperlink"/>
            <w:noProof/>
          </w:rPr>
          <w:t>4.2.1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 xml:space="preserve"> </w:t>
        </w:r>
        <w:r w:rsidR="005802E5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 xml:space="preserve"> </w:t>
        </w:r>
        <w:r w:rsidR="00B019BB" w:rsidRPr="009B4574">
          <w:rPr>
            <w:rStyle w:val="Hyperlink"/>
            <w:noProof/>
          </w:rPr>
          <w:t>Alternate Flow 1:</w:t>
        </w:r>
        <w:r w:rsidR="00B019BB">
          <w:rPr>
            <w:noProof/>
            <w:webHidden/>
          </w:rPr>
          <w:t xml:space="preserve"> </w:t>
        </w:r>
      </w:hyperlink>
      <w:hyperlink w:anchor="_Toc496863641" w:history="1">
        <w:r w:rsidR="00B019BB" w:rsidRPr="009B4574">
          <w:rPr>
            <w:rStyle w:val="Hyperlink"/>
            <w:noProof/>
          </w:rPr>
          <w:t>Name: successful login to E Class on second attempt AND USER Successfully updates his profile</w:t>
        </w:r>
        <w:r w:rsidR="00B019BB">
          <w:rPr>
            <w:rStyle w:val="Hyperlink"/>
            <w:noProof/>
          </w:rPr>
          <w:t xml:space="preserve"> </w:t>
        </w:r>
        <w:r w:rsidR="005802E5">
          <w:rPr>
            <w:rStyle w:val="Hyperlink"/>
            <w:noProof/>
          </w:rPr>
          <w:t xml:space="preserve"> ..</w:t>
        </w:r>
        <w:r w:rsidR="00B019BB">
          <w:rPr>
            <w:noProof/>
            <w:webHidden/>
          </w:rPr>
          <w:t xml:space="preserve">……….………………………………………………………………………………………………………….. </w:t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_Toc496863641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6</w:t>
        </w:r>
        <w:r w:rsidR="00B019BB">
          <w:rPr>
            <w:noProof/>
            <w:webHidden/>
          </w:rPr>
          <w:fldChar w:fldCharType="end"/>
        </w:r>
      </w:hyperlink>
    </w:p>
    <w:p w14:paraId="72D4E024" w14:textId="7EE1D1BB" w:rsidR="00B019BB" w:rsidRDefault="006C5090" w:rsidP="005802E5">
      <w:pPr>
        <w:pStyle w:val="TOC2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42" w:history="1">
        <w:r w:rsidR="00B019BB" w:rsidRPr="009B4574">
          <w:rPr>
            <w:rStyle w:val="Hyperlink"/>
            <w:noProof/>
          </w:rPr>
          <w:t>4.2.2</w:t>
        </w:r>
        <w:r w:rsidR="005802E5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 xml:space="preserve">  </w:t>
        </w:r>
        <w:r w:rsidR="00B019BB" w:rsidRPr="009B4574">
          <w:rPr>
            <w:rStyle w:val="Hyperlink"/>
            <w:noProof/>
          </w:rPr>
          <w:t>Alternate Flow 2 :</w:t>
        </w:r>
        <w:r w:rsidR="005802E5">
          <w:rPr>
            <w:noProof/>
            <w:webHidden/>
          </w:rPr>
          <w:t xml:space="preserve"> </w:t>
        </w:r>
      </w:hyperlink>
      <w:hyperlink w:anchor="_Toc496863643" w:history="1">
        <w:r w:rsidR="00B019BB" w:rsidRPr="009B4574">
          <w:rPr>
            <w:rStyle w:val="Hyperlink"/>
            <w:noProof/>
          </w:rPr>
          <w:t>Name: Login to the e class and user updates profile and fill correct details second time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_Toc496863643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6</w:t>
        </w:r>
        <w:r w:rsidR="00B019BB">
          <w:rPr>
            <w:noProof/>
            <w:webHidden/>
          </w:rPr>
          <w:fldChar w:fldCharType="end"/>
        </w:r>
      </w:hyperlink>
    </w:p>
    <w:p w14:paraId="1D8A7571" w14:textId="4833487B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44" w:history="1">
        <w:r w:rsidR="00B019BB" w:rsidRPr="009B4574">
          <w:rPr>
            <w:rStyle w:val="Hyperlink"/>
            <w:noProof/>
          </w:rPr>
          <w:t>Exception Flow 1:</w:t>
        </w:r>
        <w:r w:rsidR="005802E5">
          <w:rPr>
            <w:rStyle w:val="Hyperlink"/>
            <w:noProof/>
          </w:rPr>
          <w:t xml:space="preserve"> </w:t>
        </w:r>
      </w:hyperlink>
      <w:hyperlink w:anchor="_Toc496863645" w:history="1">
        <w:r w:rsidR="00B019BB" w:rsidRPr="009B4574">
          <w:rPr>
            <w:rStyle w:val="Hyperlink"/>
            <w:noProof/>
          </w:rPr>
          <w:t>Name: Exceeded Login Attempts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_Toc496863645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7</w:t>
        </w:r>
        <w:r w:rsidR="00B019BB">
          <w:rPr>
            <w:noProof/>
            <w:webHidden/>
          </w:rPr>
          <w:fldChar w:fldCharType="end"/>
        </w:r>
      </w:hyperlink>
    </w:p>
    <w:p w14:paraId="1188F263" w14:textId="398CF3F9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46" w:history="1">
        <w:r w:rsidR="00B019BB" w:rsidRPr="009B4574">
          <w:rPr>
            <w:rStyle w:val="Hyperlink"/>
            <w:noProof/>
          </w:rPr>
          <w:t>Exception Flow 2:</w:t>
        </w:r>
        <w:r w:rsidR="005802E5">
          <w:rPr>
            <w:noProof/>
            <w:webHidden/>
          </w:rPr>
          <w:t xml:space="preserve"> </w:t>
        </w:r>
      </w:hyperlink>
      <w:hyperlink w:anchor="_Toc496863647" w:history="1">
        <w:r w:rsidR="005802E5">
          <w:rPr>
            <w:rStyle w:val="Hyperlink"/>
            <w:noProof/>
          </w:rPr>
          <w:t>N</w:t>
        </w:r>
        <w:r w:rsidR="00B019BB" w:rsidRPr="009B4574">
          <w:rPr>
            <w:rStyle w:val="Hyperlink"/>
            <w:noProof/>
          </w:rPr>
          <w:t>ame: Web Server Down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_Toc496863647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7</w:t>
        </w:r>
        <w:r w:rsidR="00B019BB">
          <w:rPr>
            <w:noProof/>
            <w:webHidden/>
          </w:rPr>
          <w:fldChar w:fldCharType="end"/>
        </w:r>
      </w:hyperlink>
    </w:p>
    <w:p w14:paraId="7B0E6067" w14:textId="05149AD8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48" w:history="1">
        <w:r w:rsidR="00B019BB" w:rsidRPr="009B4574">
          <w:rPr>
            <w:rStyle w:val="Hyperlink"/>
            <w:noProof/>
          </w:rPr>
          <w:t>Exception Flow 3:</w:t>
        </w:r>
        <w:r w:rsidR="005802E5">
          <w:rPr>
            <w:noProof/>
            <w:webHidden/>
          </w:rPr>
          <w:t xml:space="preserve"> </w:t>
        </w:r>
      </w:hyperlink>
      <w:hyperlink w:anchor="_Toc496863649" w:history="1">
        <w:r w:rsidR="00B019BB" w:rsidRPr="009B4574">
          <w:rPr>
            <w:rStyle w:val="Hyperlink"/>
            <w:noProof/>
          </w:rPr>
          <w:t>Name: Database Connectivity Error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_Toc496863649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7</w:t>
        </w:r>
        <w:r w:rsidR="00B019BB">
          <w:rPr>
            <w:noProof/>
            <w:webHidden/>
          </w:rPr>
          <w:fldChar w:fldCharType="end"/>
        </w:r>
      </w:hyperlink>
    </w:p>
    <w:p w14:paraId="0A050287" w14:textId="4A834C3A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0" w:history="1">
        <w:r w:rsidR="00B019BB" w:rsidRPr="009B4574">
          <w:rPr>
            <w:rStyle w:val="Hyperlink"/>
            <w:noProof/>
          </w:rPr>
          <w:t>Exception Flow 4:</w:t>
        </w:r>
        <w:r w:rsidR="005802E5">
          <w:rPr>
            <w:noProof/>
            <w:webHidden/>
          </w:rPr>
          <w:t xml:space="preserve"> </w:t>
        </w:r>
      </w:hyperlink>
      <w:hyperlink w:anchor="_Toc496863651" w:history="1">
        <w:r w:rsidR="00B019BB" w:rsidRPr="009B4574">
          <w:rPr>
            <w:rStyle w:val="Hyperlink"/>
            <w:noProof/>
          </w:rPr>
          <w:t>Name: Network Connectivity Error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_Toc496863651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8</w:t>
        </w:r>
        <w:r w:rsidR="00B019BB">
          <w:rPr>
            <w:noProof/>
            <w:webHidden/>
          </w:rPr>
          <w:fldChar w:fldCharType="end"/>
        </w:r>
      </w:hyperlink>
    </w:p>
    <w:p w14:paraId="674F8DEF" w14:textId="7390683B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2" w:history="1">
        <w:r w:rsidR="00B019BB" w:rsidRPr="009B4574">
          <w:rPr>
            <w:rStyle w:val="Hyperlink"/>
            <w:noProof/>
          </w:rPr>
          <w:t>Exception Flow 5:</w:t>
        </w:r>
        <w:r w:rsidR="005802E5">
          <w:rPr>
            <w:noProof/>
            <w:webHidden/>
          </w:rPr>
          <w:t xml:space="preserve"> </w:t>
        </w:r>
      </w:hyperlink>
      <w:hyperlink w:anchor="_Toc496863653" w:history="1">
        <w:r w:rsidR="00B019BB" w:rsidRPr="009B4574">
          <w:rPr>
            <w:rStyle w:val="Hyperlink"/>
            <w:noProof/>
          </w:rPr>
          <w:t>Name: user leaves the Update profile form blank and click on submit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_Toc496863653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8</w:t>
        </w:r>
        <w:r w:rsidR="00B019BB">
          <w:rPr>
            <w:noProof/>
            <w:webHidden/>
          </w:rPr>
          <w:fldChar w:fldCharType="end"/>
        </w:r>
      </w:hyperlink>
    </w:p>
    <w:p w14:paraId="72050754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4" w:history="1">
        <w:r w:rsidR="00B019BB" w:rsidRPr="009B4574">
          <w:rPr>
            <w:rStyle w:val="Hyperlink"/>
            <w:noProof/>
          </w:rPr>
          <w:t>5.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Post Conditions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_Toc496863654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8</w:t>
        </w:r>
        <w:r w:rsidR="00B019BB">
          <w:rPr>
            <w:noProof/>
            <w:webHidden/>
          </w:rPr>
          <w:fldChar w:fldCharType="end"/>
        </w:r>
      </w:hyperlink>
    </w:p>
    <w:p w14:paraId="45F704DF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5" w:history="1">
        <w:r w:rsidR="00B019BB" w:rsidRPr="009B4574">
          <w:rPr>
            <w:rStyle w:val="Hyperlink"/>
            <w:noProof/>
          </w:rPr>
          <w:t>6.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Special Requirements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_Toc496863655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9</w:t>
        </w:r>
        <w:r w:rsidR="00B019BB">
          <w:rPr>
            <w:noProof/>
            <w:webHidden/>
          </w:rPr>
          <w:fldChar w:fldCharType="end"/>
        </w:r>
      </w:hyperlink>
    </w:p>
    <w:p w14:paraId="3082B375" w14:textId="77777777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6" w:history="1">
        <w:r w:rsidR="00B019BB" w:rsidRPr="009B4574">
          <w:rPr>
            <w:rStyle w:val="Hyperlink"/>
            <w:noProof/>
          </w:rPr>
          <w:t>Performance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_Toc496863656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9</w:t>
        </w:r>
        <w:r w:rsidR="00B019BB">
          <w:rPr>
            <w:noProof/>
            <w:webHidden/>
          </w:rPr>
          <w:fldChar w:fldCharType="end"/>
        </w:r>
      </w:hyperlink>
    </w:p>
    <w:p w14:paraId="212B5E2E" w14:textId="77777777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7" w:history="1">
        <w:r w:rsidR="00B019BB" w:rsidRPr="009B4574">
          <w:rPr>
            <w:rStyle w:val="Hyperlink"/>
            <w:noProof/>
          </w:rPr>
          <w:t>Availability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_Toc496863657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9</w:t>
        </w:r>
        <w:r w:rsidR="00B019BB">
          <w:rPr>
            <w:noProof/>
            <w:webHidden/>
          </w:rPr>
          <w:fldChar w:fldCharType="end"/>
        </w:r>
      </w:hyperlink>
    </w:p>
    <w:p w14:paraId="17C8D9EA" w14:textId="77777777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8" w:history="1">
        <w:r w:rsidR="00B019BB" w:rsidRPr="009B4574">
          <w:rPr>
            <w:rStyle w:val="Hyperlink"/>
            <w:noProof/>
          </w:rPr>
          <w:t>User Interface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_Toc496863658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9</w:t>
        </w:r>
        <w:r w:rsidR="00B019BB">
          <w:rPr>
            <w:noProof/>
            <w:webHidden/>
          </w:rPr>
          <w:fldChar w:fldCharType="end"/>
        </w:r>
      </w:hyperlink>
    </w:p>
    <w:p w14:paraId="0F5C9943" w14:textId="77777777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59" w:history="1">
        <w:r w:rsidR="00B019BB" w:rsidRPr="009B4574">
          <w:rPr>
            <w:rStyle w:val="Hyperlink"/>
            <w:noProof/>
          </w:rPr>
          <w:t>Security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_Toc496863659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9</w:t>
        </w:r>
        <w:r w:rsidR="00B019BB">
          <w:rPr>
            <w:noProof/>
            <w:webHidden/>
          </w:rPr>
          <w:fldChar w:fldCharType="end"/>
        </w:r>
      </w:hyperlink>
    </w:p>
    <w:p w14:paraId="678A5D8F" w14:textId="6EEF5FDD" w:rsidR="00B019BB" w:rsidRDefault="006C5090" w:rsidP="00D663B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0" w:history="1">
        <w:r w:rsidR="00B019BB" w:rsidRPr="009B4574">
          <w:rPr>
            <w:rStyle w:val="Hyperlink"/>
            <w:noProof/>
          </w:rPr>
          <w:t>7.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Extension Points</w:t>
        </w:r>
      </w:hyperlink>
      <w:r w:rsidR="000A0730">
        <w:rPr>
          <w:noProof/>
        </w:rPr>
        <w:t>:</w:t>
      </w:r>
      <w:r w:rsidR="00D663BF">
        <w:rPr>
          <w:noProof/>
        </w:rPr>
        <w:t xml:space="preserve"> </w:t>
      </w:r>
      <w:hyperlink w:anchor="_Toc496863661" w:history="1">
        <w:r w:rsidR="00B019BB" w:rsidRPr="009B4574">
          <w:rPr>
            <w:rStyle w:val="Hyperlink"/>
            <w:noProof/>
          </w:rPr>
          <w:t>Extens</w:t>
        </w:r>
        <w:r w:rsidR="00B019BB" w:rsidRPr="009B4574">
          <w:rPr>
            <w:rStyle w:val="Hyperlink"/>
            <w:noProof/>
          </w:rPr>
          <w:t>i</w:t>
        </w:r>
        <w:r w:rsidR="00B019BB" w:rsidRPr="009B4574">
          <w:rPr>
            <w:rStyle w:val="Hyperlink"/>
            <w:noProof/>
          </w:rPr>
          <w:t>on in Alternate Flow  1: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_Toc496863661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10</w:t>
        </w:r>
        <w:r w:rsidR="00B019BB">
          <w:rPr>
            <w:noProof/>
            <w:webHidden/>
          </w:rPr>
          <w:fldChar w:fldCharType="end"/>
        </w:r>
      </w:hyperlink>
    </w:p>
    <w:p w14:paraId="42342A90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2" w:history="1">
        <w:r w:rsidR="00B019BB" w:rsidRPr="009B4574">
          <w:rPr>
            <w:rStyle w:val="Hyperlink"/>
            <w:noProof/>
          </w:rPr>
          <w:t>8.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Business Rules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_Toc496863662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10</w:t>
        </w:r>
        <w:r w:rsidR="00B019BB">
          <w:rPr>
            <w:noProof/>
            <w:webHidden/>
          </w:rPr>
          <w:fldChar w:fldCharType="end"/>
        </w:r>
      </w:hyperlink>
    </w:p>
    <w:p w14:paraId="686F27DD" w14:textId="623DBA9A" w:rsidR="00B019BB" w:rsidRDefault="006C5090" w:rsidP="00D663BF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3" w:history="1">
        <w:r w:rsidR="00B019BB" w:rsidRPr="009B4574">
          <w:rPr>
            <w:rStyle w:val="Hyperlink"/>
            <w:noProof/>
          </w:rPr>
          <w:t>9.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Diagrams</w:t>
        </w:r>
      </w:hyperlink>
      <w:r w:rsidR="00D663BF">
        <w:rPr>
          <w:noProof/>
        </w:rPr>
        <w:t xml:space="preserve">: </w:t>
      </w:r>
      <w:hyperlink w:anchor="_Toc496863664" w:history="1">
        <w:r w:rsidR="00B019BB" w:rsidRPr="009B4574">
          <w:rPr>
            <w:rStyle w:val="Hyperlink"/>
            <w:noProof/>
          </w:rPr>
          <w:t>Use Case Diagram for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_Toc496863664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11</w:t>
        </w:r>
        <w:r w:rsidR="00B019BB">
          <w:rPr>
            <w:noProof/>
            <w:webHidden/>
          </w:rPr>
          <w:fldChar w:fldCharType="end"/>
        </w:r>
      </w:hyperlink>
    </w:p>
    <w:p w14:paraId="0B59254D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5" w:history="1">
        <w:r w:rsidR="00B019BB" w:rsidRPr="009B4574">
          <w:rPr>
            <w:rStyle w:val="Hyperlink"/>
            <w:noProof/>
          </w:rPr>
          <w:t>10.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Scenarios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_Toc496863665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11</w:t>
        </w:r>
        <w:r w:rsidR="00B019BB">
          <w:rPr>
            <w:noProof/>
            <w:webHidden/>
          </w:rPr>
          <w:fldChar w:fldCharType="end"/>
        </w:r>
      </w:hyperlink>
    </w:p>
    <w:p w14:paraId="75F8B08B" w14:textId="77777777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6" w:history="1">
        <w:r w:rsidR="00B019BB" w:rsidRPr="009B4574">
          <w:rPr>
            <w:rStyle w:val="Hyperlink"/>
            <w:noProof/>
          </w:rPr>
          <w:t>Success Scenarios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_Toc496863666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11</w:t>
        </w:r>
        <w:r w:rsidR="00B019BB">
          <w:rPr>
            <w:noProof/>
            <w:webHidden/>
          </w:rPr>
          <w:fldChar w:fldCharType="end"/>
        </w:r>
      </w:hyperlink>
    </w:p>
    <w:p w14:paraId="6099BFD4" w14:textId="77777777" w:rsidR="00B019BB" w:rsidRDefault="006C5090">
      <w:pPr>
        <w:pStyle w:val="TOC2"/>
        <w:tabs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7" w:history="1">
        <w:r w:rsidR="00B019BB" w:rsidRPr="009B4574">
          <w:rPr>
            <w:rStyle w:val="Hyperlink"/>
            <w:noProof/>
          </w:rPr>
          <w:t>Failure Scenarios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_Toc496863667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11</w:t>
        </w:r>
        <w:r w:rsidR="00B019BB">
          <w:rPr>
            <w:noProof/>
            <w:webHidden/>
          </w:rPr>
          <w:fldChar w:fldCharType="end"/>
        </w:r>
      </w:hyperlink>
    </w:p>
    <w:p w14:paraId="05610142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8" w:history="1">
        <w:r w:rsidR="00B019BB" w:rsidRPr="009B4574">
          <w:rPr>
            <w:rStyle w:val="Hyperlink"/>
            <w:noProof/>
          </w:rPr>
          <w:t>11.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Issues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_Toc496863668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12</w:t>
        </w:r>
        <w:r w:rsidR="00B019BB">
          <w:rPr>
            <w:noProof/>
            <w:webHidden/>
          </w:rPr>
          <w:fldChar w:fldCharType="end"/>
        </w:r>
      </w:hyperlink>
    </w:p>
    <w:p w14:paraId="757A0143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69" w:history="1">
        <w:r w:rsidR="00B019BB" w:rsidRPr="009B4574">
          <w:rPr>
            <w:rStyle w:val="Hyperlink"/>
            <w:noProof/>
          </w:rPr>
          <w:t>12.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UI Specifications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_Toc496863669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12</w:t>
        </w:r>
        <w:r w:rsidR="00B019BB">
          <w:rPr>
            <w:noProof/>
            <w:webHidden/>
          </w:rPr>
          <w:fldChar w:fldCharType="end"/>
        </w:r>
      </w:hyperlink>
    </w:p>
    <w:p w14:paraId="648F61B2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70" w:history="1">
        <w:r w:rsidR="00B019BB" w:rsidRPr="009B4574">
          <w:rPr>
            <w:rStyle w:val="Hyperlink"/>
            <w:noProof/>
          </w:rPr>
          <w:t>13.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Inter System Dependencies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_Toc496863670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12</w:t>
        </w:r>
        <w:r w:rsidR="00B019BB">
          <w:rPr>
            <w:noProof/>
            <w:webHidden/>
          </w:rPr>
          <w:fldChar w:fldCharType="end"/>
        </w:r>
      </w:hyperlink>
    </w:p>
    <w:p w14:paraId="6BA3DB54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71" w:history="1">
        <w:r w:rsidR="00B019BB" w:rsidRPr="009B4574">
          <w:rPr>
            <w:rStyle w:val="Hyperlink"/>
            <w:noProof/>
          </w:rPr>
          <w:t>14.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Integration with an already existing System of the &lt;&lt;Customer&gt;&gt;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_Toc496863671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12</w:t>
        </w:r>
        <w:r w:rsidR="00B019BB">
          <w:rPr>
            <w:noProof/>
            <w:webHidden/>
          </w:rPr>
          <w:fldChar w:fldCharType="end"/>
        </w:r>
      </w:hyperlink>
    </w:p>
    <w:p w14:paraId="0822146A" w14:textId="77777777" w:rsidR="00B019BB" w:rsidRDefault="006C5090">
      <w:pPr>
        <w:pStyle w:val="TOC1"/>
        <w:tabs>
          <w:tab w:val="left" w:pos="1920"/>
          <w:tab w:val="right" w:leader="dot" w:pos="10194"/>
        </w:tabs>
        <w:rPr>
          <w:rFonts w:asciiTheme="minorHAnsi" w:eastAsiaTheme="minorEastAsia" w:hAnsiTheme="minorHAnsi" w:cstheme="minorBidi"/>
          <w:bCs w:val="0"/>
          <w:iCs w:val="0"/>
          <w:noProof/>
          <w:sz w:val="22"/>
          <w:szCs w:val="22"/>
          <w:lang w:val="en-US" w:eastAsia="en-US"/>
        </w:rPr>
      </w:pPr>
      <w:hyperlink w:anchor="_Toc496863672" w:history="1">
        <w:r w:rsidR="00B019BB" w:rsidRPr="009B4574">
          <w:rPr>
            <w:rStyle w:val="Hyperlink"/>
            <w:noProof/>
          </w:rPr>
          <w:t>15.</w:t>
        </w:r>
        <w:r w:rsidR="00B019BB">
          <w:rPr>
            <w:rFonts w:asciiTheme="minorHAnsi" w:eastAsiaTheme="minorEastAsia" w:hAnsiTheme="minorHAnsi" w:cstheme="minorBidi"/>
            <w:bCs w:val="0"/>
            <w:iCs w:val="0"/>
            <w:noProof/>
            <w:sz w:val="22"/>
            <w:szCs w:val="22"/>
            <w:lang w:val="en-US" w:eastAsia="en-US"/>
          </w:rPr>
          <w:tab/>
        </w:r>
        <w:r w:rsidR="00B019BB" w:rsidRPr="009B4574">
          <w:rPr>
            <w:rStyle w:val="Hyperlink"/>
            <w:noProof/>
          </w:rPr>
          <w:t>Assumptions</w:t>
        </w:r>
        <w:r w:rsidR="00B019BB">
          <w:rPr>
            <w:noProof/>
            <w:webHidden/>
          </w:rPr>
          <w:tab/>
        </w:r>
        <w:r w:rsidR="00B019BB">
          <w:rPr>
            <w:noProof/>
            <w:webHidden/>
          </w:rPr>
          <w:fldChar w:fldCharType="begin"/>
        </w:r>
        <w:r w:rsidR="00B019BB">
          <w:rPr>
            <w:noProof/>
            <w:webHidden/>
          </w:rPr>
          <w:instrText xml:space="preserve"> PAGEREF _Toc496863672 \h </w:instrText>
        </w:r>
        <w:r w:rsidR="00B019BB">
          <w:rPr>
            <w:noProof/>
            <w:webHidden/>
          </w:rPr>
        </w:r>
        <w:r w:rsidR="00B019BB">
          <w:rPr>
            <w:noProof/>
            <w:webHidden/>
          </w:rPr>
          <w:fldChar w:fldCharType="separate"/>
        </w:r>
        <w:r w:rsidR="00320F61">
          <w:rPr>
            <w:noProof/>
            <w:webHidden/>
          </w:rPr>
          <w:t>12</w:t>
        </w:r>
        <w:r w:rsidR="00B019BB">
          <w:rPr>
            <w:noProof/>
            <w:webHidden/>
          </w:rPr>
          <w:fldChar w:fldCharType="end"/>
        </w:r>
      </w:hyperlink>
    </w:p>
    <w:p w14:paraId="59FA5DA1" w14:textId="77777777" w:rsidR="009F5790" w:rsidRPr="00F42082" w:rsidRDefault="009F5790" w:rsidP="00531C2E">
      <w:r w:rsidRPr="00F42082">
        <w:lastRenderedPageBreak/>
        <w:fldChar w:fldCharType="end"/>
      </w:r>
    </w:p>
    <w:p w14:paraId="74E6C9D8" w14:textId="77777777" w:rsidR="009F5790" w:rsidRPr="009F5790" w:rsidRDefault="009F5790" w:rsidP="00531C2E"/>
    <w:p w14:paraId="54DA6AF0" w14:textId="77777777" w:rsidR="009F5790" w:rsidRPr="009F5790" w:rsidRDefault="009F5790" w:rsidP="00531C2E"/>
    <w:p w14:paraId="5A45629C" w14:textId="77777777" w:rsidR="009F5790" w:rsidRPr="009F5790" w:rsidRDefault="009F5790" w:rsidP="00531C2E"/>
    <w:p w14:paraId="32E4EA51" w14:textId="77777777" w:rsidR="009F5790" w:rsidRPr="009F5790" w:rsidRDefault="009F5790" w:rsidP="00531C2E"/>
    <w:p w14:paraId="12FDF1A2" w14:textId="77777777" w:rsidR="009F5790" w:rsidRPr="009F5790" w:rsidRDefault="009F5790" w:rsidP="00531C2E"/>
    <w:p w14:paraId="332B7CEA" w14:textId="77777777" w:rsidR="009F5790" w:rsidRPr="009F5790" w:rsidRDefault="009F5790" w:rsidP="00531C2E"/>
    <w:p w14:paraId="2663E52A" w14:textId="684A8E8B" w:rsidR="009F5790" w:rsidRPr="009F5790" w:rsidRDefault="009F5790" w:rsidP="00531C2E">
      <w:pPr>
        <w:pStyle w:val="StyleHeading1H1Mainheading1Heading1Heading10Head1h1Sec"/>
      </w:pPr>
      <w:bookmarkStart w:id="0" w:name="_Toc144299909"/>
      <w:bookmarkStart w:id="1" w:name="_Toc145124997"/>
      <w:r w:rsidRPr="009F5790">
        <w:br w:type="page"/>
      </w:r>
      <w:bookmarkStart w:id="2" w:name="_Toc165439502"/>
      <w:bookmarkStart w:id="3" w:name="_Toc186019611"/>
      <w:bookmarkStart w:id="4" w:name="_Toc496863634"/>
      <w:r w:rsidRPr="009F5790">
        <w:lastRenderedPageBreak/>
        <w:t xml:space="preserve">Use Case Name: </w:t>
      </w:r>
      <w:bookmarkEnd w:id="0"/>
      <w:bookmarkEnd w:id="1"/>
      <w:bookmarkEnd w:id="2"/>
      <w:bookmarkEnd w:id="3"/>
      <w:r w:rsidR="00D36775">
        <w:t xml:space="preserve">Login to the </w:t>
      </w:r>
      <w:r w:rsidR="0065293F">
        <w:t xml:space="preserve">E </w:t>
      </w:r>
      <w:proofErr w:type="spellStart"/>
      <w:r w:rsidR="0065293F">
        <w:t>ClassRoom</w:t>
      </w:r>
      <w:bookmarkEnd w:id="4"/>
      <w:proofErr w:type="spellEnd"/>
      <w:r w:rsidR="0057522F">
        <w:t xml:space="preserve"> </w:t>
      </w:r>
    </w:p>
    <w:p w14:paraId="591A06AB" w14:textId="77777777" w:rsidR="00C84F35" w:rsidRDefault="00C84F35" w:rsidP="00531C2E">
      <w:pPr>
        <w:pStyle w:val="BodyText"/>
      </w:pPr>
    </w:p>
    <w:p w14:paraId="3A3F155A" w14:textId="14BCAA3B" w:rsidR="00C84F35" w:rsidRDefault="009F5790" w:rsidP="00531C2E">
      <w:pPr>
        <w:pStyle w:val="BodyText"/>
      </w:pPr>
      <w:r w:rsidRPr="009F5790">
        <w:rPr>
          <w:b/>
        </w:rPr>
        <w:t xml:space="preserve">Use Case ID: </w:t>
      </w:r>
      <w:r w:rsidRPr="009F5790">
        <w:t xml:space="preserve"> </w:t>
      </w:r>
      <w:r w:rsidR="0065293F">
        <w:t>ECR</w:t>
      </w:r>
      <w:r w:rsidR="0057522F">
        <w:t>.USER.</w:t>
      </w:r>
      <w:r w:rsidR="0065293F">
        <w:t>PROFILE</w:t>
      </w:r>
      <w:r w:rsidR="002F2F8C">
        <w:t>_001</w:t>
      </w:r>
    </w:p>
    <w:p w14:paraId="54821FD2" w14:textId="77777777" w:rsidR="00C84F35" w:rsidRDefault="00C84F35" w:rsidP="00531C2E">
      <w:pPr>
        <w:pStyle w:val="BodyText"/>
      </w:pPr>
    </w:p>
    <w:p w14:paraId="29562CDA" w14:textId="12633BDF" w:rsidR="002F2F8C" w:rsidRPr="00C84F35" w:rsidRDefault="009F5790" w:rsidP="00531C2E">
      <w:pPr>
        <w:pStyle w:val="BodyText"/>
      </w:pPr>
      <w:r w:rsidRPr="009F5790">
        <w:rPr>
          <w:b/>
        </w:rPr>
        <w:t>Brief Description:</w:t>
      </w:r>
      <w:r w:rsidRPr="009F5790">
        <w:t xml:space="preserve"> </w:t>
      </w:r>
      <w:r w:rsidR="002F2F8C" w:rsidRPr="008E3D20">
        <w:t>This Use Case desc</w:t>
      </w:r>
      <w:r w:rsidR="00D36775">
        <w:t xml:space="preserve">ribes the process by which </w:t>
      </w:r>
      <w:r w:rsidR="00EC28B9">
        <w:t>employees</w:t>
      </w:r>
      <w:r w:rsidR="002F2F8C" w:rsidRPr="008E3D20">
        <w:t xml:space="preserve"> log into the </w:t>
      </w:r>
      <w:r w:rsidR="0065293F">
        <w:t>E class room</w:t>
      </w:r>
    </w:p>
    <w:p w14:paraId="457BA5FC" w14:textId="24DB492A" w:rsidR="009F5790" w:rsidRPr="009F5790" w:rsidRDefault="002F2F8C" w:rsidP="00531C2E">
      <w:r>
        <w:t xml:space="preserve">                               </w:t>
      </w:r>
      <w:r w:rsidRPr="008E3D20">
        <w:t>System</w:t>
      </w:r>
      <w:r w:rsidR="0057522F">
        <w:t xml:space="preserve"> and </w:t>
      </w:r>
      <w:r w:rsidR="0065293F">
        <w:t>update profile</w:t>
      </w:r>
    </w:p>
    <w:p w14:paraId="339B99C7" w14:textId="77777777" w:rsidR="009F5790" w:rsidRPr="009F5790" w:rsidRDefault="009F5790" w:rsidP="00531C2E"/>
    <w:p w14:paraId="736729FA" w14:textId="77777777" w:rsidR="009F5790" w:rsidRPr="009F5790" w:rsidRDefault="009F5790" w:rsidP="00531C2E">
      <w:pPr>
        <w:pStyle w:val="StyleHeading1H1Mainheading1Heading1Heading10Head1h1Sec"/>
      </w:pPr>
      <w:bookmarkStart w:id="5" w:name="_Toc144299910"/>
      <w:bookmarkStart w:id="6" w:name="_Toc145124998"/>
      <w:bookmarkStart w:id="7" w:name="_Toc165439503"/>
      <w:bookmarkStart w:id="8" w:name="_Toc186019612"/>
      <w:bookmarkStart w:id="9" w:name="_Toc496863635"/>
      <w:r w:rsidRPr="009F5790">
        <w:t>Actor(s)</w:t>
      </w:r>
      <w:bookmarkEnd w:id="5"/>
      <w:bookmarkEnd w:id="6"/>
      <w:bookmarkEnd w:id="7"/>
      <w:bookmarkEnd w:id="8"/>
      <w:bookmarkEnd w:id="9"/>
    </w:p>
    <w:p w14:paraId="545CFA6E" w14:textId="5DFF520B" w:rsidR="009F5790" w:rsidRDefault="00EC28B9" w:rsidP="007453D9">
      <w:pPr>
        <w:ind w:firstLine="348"/>
      </w:pPr>
      <w:r>
        <w:t>Employee</w:t>
      </w:r>
    </w:p>
    <w:p w14:paraId="4B67A074" w14:textId="77777777" w:rsidR="00C20FBF" w:rsidRPr="009F5790" w:rsidRDefault="00C20FBF" w:rsidP="00531C2E">
      <w:pPr>
        <w:pStyle w:val="ListParagraph"/>
      </w:pPr>
    </w:p>
    <w:p w14:paraId="0EC1C799" w14:textId="77777777" w:rsidR="009F5790" w:rsidRPr="009F5790" w:rsidRDefault="009F5790" w:rsidP="00531C2E">
      <w:pPr>
        <w:pStyle w:val="StyleHeading1H1Mainheading1Heading1Heading10Head1h1Sec"/>
      </w:pPr>
      <w:bookmarkStart w:id="10" w:name="_Toc144299911"/>
      <w:bookmarkStart w:id="11" w:name="_Toc145124999"/>
      <w:bookmarkStart w:id="12" w:name="_Toc165439504"/>
      <w:bookmarkStart w:id="13" w:name="_Toc186019613"/>
      <w:bookmarkStart w:id="14" w:name="_Toc496863636"/>
      <w:r w:rsidRPr="009F5790">
        <w:t>Preconditions</w:t>
      </w:r>
      <w:bookmarkEnd w:id="10"/>
      <w:bookmarkEnd w:id="11"/>
      <w:bookmarkEnd w:id="12"/>
      <w:bookmarkEnd w:id="13"/>
      <w:bookmarkEnd w:id="14"/>
    </w:p>
    <w:p w14:paraId="3A8CE008" w14:textId="4497EA18" w:rsidR="002F2F8C" w:rsidRPr="009471BD" w:rsidRDefault="002F2F8C" w:rsidP="00531C2E">
      <w:pPr>
        <w:pStyle w:val="ListParagraph"/>
        <w:numPr>
          <w:ilvl w:val="0"/>
          <w:numId w:val="10"/>
        </w:numPr>
      </w:pPr>
      <w:r w:rsidRPr="009471BD">
        <w:t xml:space="preserve">User </w:t>
      </w:r>
      <w:r w:rsidR="009471BD">
        <w:t>is the employee of the company</w:t>
      </w:r>
    </w:p>
    <w:p w14:paraId="497B63AE" w14:textId="4A646452" w:rsidR="002F2F8C" w:rsidRPr="009471BD" w:rsidRDefault="002F2F8C" w:rsidP="00531C2E">
      <w:pPr>
        <w:pStyle w:val="ListParagraph"/>
        <w:numPr>
          <w:ilvl w:val="0"/>
          <w:numId w:val="10"/>
        </w:numPr>
      </w:pPr>
      <w:r w:rsidRPr="009471BD">
        <w:t xml:space="preserve">User has </w:t>
      </w:r>
      <w:r w:rsidR="009471BD">
        <w:t xml:space="preserve">valid employee </w:t>
      </w:r>
      <w:r w:rsidR="007453D9">
        <w:t>ID</w:t>
      </w:r>
    </w:p>
    <w:p w14:paraId="2DE6DD7F" w14:textId="18ABDA4F" w:rsidR="009471BD" w:rsidRDefault="002F2F8C" w:rsidP="009471BD">
      <w:pPr>
        <w:pStyle w:val="ListParagraph"/>
        <w:numPr>
          <w:ilvl w:val="0"/>
          <w:numId w:val="10"/>
        </w:numPr>
      </w:pPr>
      <w:r w:rsidRPr="009471BD">
        <w:t>U</w:t>
      </w:r>
      <w:r w:rsidR="009471BD">
        <w:t>ser’s login and password for first time is his/her employee id</w:t>
      </w:r>
    </w:p>
    <w:p w14:paraId="13E2D85A" w14:textId="0092AB66" w:rsidR="009471BD" w:rsidRPr="009471BD" w:rsidRDefault="009471BD" w:rsidP="009471BD">
      <w:pPr>
        <w:pStyle w:val="ListParagraph"/>
        <w:numPr>
          <w:ilvl w:val="0"/>
          <w:numId w:val="10"/>
        </w:numPr>
      </w:pPr>
      <w:r>
        <w:t xml:space="preserve">Website is loaded with its </w:t>
      </w:r>
      <w:proofErr w:type="spellStart"/>
      <w:r>
        <w:t>url</w:t>
      </w:r>
      <w:proofErr w:type="spellEnd"/>
      <w:r>
        <w:t xml:space="preserve"> and is working correctly</w:t>
      </w:r>
    </w:p>
    <w:p w14:paraId="5FFC8CDC" w14:textId="58F7EEB1" w:rsidR="009F5790" w:rsidRPr="009F5790" w:rsidRDefault="009F5790" w:rsidP="00531C2E">
      <w:pPr>
        <w:pStyle w:val="BodyText3"/>
      </w:pPr>
    </w:p>
    <w:p w14:paraId="76B4CB6E" w14:textId="77777777" w:rsidR="009F5790" w:rsidRPr="009F5790" w:rsidRDefault="009F5790" w:rsidP="00531C2E">
      <w:pPr>
        <w:pStyle w:val="StyleHeading1H1Mainheading1Heading1Heading10Head1h1Sec"/>
      </w:pPr>
      <w:bookmarkStart w:id="15" w:name="_Toc144299912"/>
      <w:bookmarkStart w:id="16" w:name="_Toc145125000"/>
      <w:bookmarkStart w:id="17" w:name="_Toc165439505"/>
      <w:bookmarkStart w:id="18" w:name="_Toc186019614"/>
      <w:bookmarkStart w:id="19" w:name="_Toc496863637"/>
      <w:r w:rsidRPr="009F5790">
        <w:t>Flow of Events</w:t>
      </w:r>
      <w:bookmarkEnd w:id="15"/>
      <w:bookmarkEnd w:id="16"/>
      <w:bookmarkEnd w:id="17"/>
      <w:bookmarkEnd w:id="18"/>
      <w:bookmarkEnd w:id="19"/>
    </w:p>
    <w:p w14:paraId="10ED304D" w14:textId="77777777" w:rsidR="009F5790" w:rsidRPr="001C4D77" w:rsidRDefault="009F5790" w:rsidP="00531C2E">
      <w:pPr>
        <w:pStyle w:val="StyleHeading2Sub-headingH2ChapterNumberAppendixLetterchnh"/>
      </w:pPr>
      <w:bookmarkStart w:id="20" w:name="_Toc144299913"/>
      <w:bookmarkStart w:id="21" w:name="_Toc145125001"/>
      <w:bookmarkStart w:id="22" w:name="_Toc165439506"/>
      <w:bookmarkStart w:id="23" w:name="_Toc186019615"/>
      <w:bookmarkStart w:id="24" w:name="_Toc216505519"/>
      <w:bookmarkStart w:id="25" w:name="_Toc496863638"/>
      <w:proofErr w:type="gramStart"/>
      <w:r w:rsidRPr="001C4D77">
        <w:t>4.1  Basic</w:t>
      </w:r>
      <w:proofErr w:type="gramEnd"/>
      <w:r w:rsidRPr="001C4D77">
        <w:t xml:space="preserve"> Flow</w:t>
      </w:r>
      <w:bookmarkEnd w:id="20"/>
      <w:bookmarkEnd w:id="21"/>
      <w:bookmarkEnd w:id="22"/>
      <w:bookmarkEnd w:id="23"/>
      <w:bookmarkEnd w:id="24"/>
      <w:bookmarkEnd w:id="25"/>
    </w:p>
    <w:p w14:paraId="715FC3E8" w14:textId="4B566C1B" w:rsidR="003E795D" w:rsidRPr="00913ACC" w:rsidRDefault="003E795D" w:rsidP="00531C2E">
      <w:pPr>
        <w:pStyle w:val="Footer"/>
      </w:pPr>
      <w:r w:rsidRPr="00913ACC">
        <w:t xml:space="preserve">Name: Successful login to the </w:t>
      </w:r>
      <w:proofErr w:type="spellStart"/>
      <w:r w:rsidR="002B2BF9">
        <w:t>eClassr</w:t>
      </w:r>
      <w:r w:rsidR="0065293F">
        <w:t>oom</w:t>
      </w:r>
      <w:proofErr w:type="spellEnd"/>
      <w:r w:rsidR="0065293F">
        <w:t xml:space="preserve"> and user successfully update his profile</w:t>
      </w:r>
      <w:r w:rsidR="0057522F">
        <w:t>.</w:t>
      </w:r>
    </w:p>
    <w:p w14:paraId="01EB9844" w14:textId="77777777" w:rsidR="003E795D" w:rsidRDefault="003E795D" w:rsidP="00531C2E"/>
    <w:p w14:paraId="463D1B48" w14:textId="381D796C" w:rsidR="003E795D" w:rsidRDefault="003E795D" w:rsidP="00531C2E">
      <w:pPr>
        <w:pStyle w:val="ListParagraph"/>
        <w:numPr>
          <w:ilvl w:val="0"/>
          <w:numId w:val="11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</w:t>
      </w:r>
      <w:r w:rsidR="00937FA4">
        <w:t>link of</w:t>
      </w:r>
      <w:r w:rsidRPr="002445D4">
        <w:t xml:space="preserve"> the </w:t>
      </w:r>
      <w:proofErr w:type="spellStart"/>
      <w:r w:rsidR="00FF056E">
        <w:t>eClassroom</w:t>
      </w:r>
      <w:proofErr w:type="spellEnd"/>
      <w:r w:rsidR="00FF056E" w:rsidRPr="002445D4">
        <w:t xml:space="preserve"> </w:t>
      </w:r>
      <w:r w:rsidRPr="002445D4">
        <w:t>home page</w:t>
      </w:r>
      <w:r>
        <w:t>.</w:t>
      </w:r>
    </w:p>
    <w:p w14:paraId="314C63F0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AA2C34E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Username</w:t>
      </w:r>
    </w:p>
    <w:p w14:paraId="312B6E5D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User enters </w:t>
      </w:r>
      <w:r w:rsidRPr="00EA7593">
        <w:rPr>
          <w:b/>
        </w:rPr>
        <w:t>Password</w:t>
      </w:r>
    </w:p>
    <w:p w14:paraId="6A35B642" w14:textId="77777777" w:rsidR="003E795D" w:rsidRDefault="003E795D" w:rsidP="00531C2E">
      <w:pPr>
        <w:pStyle w:val="ListParagraph"/>
        <w:numPr>
          <w:ilvl w:val="0"/>
          <w:numId w:val="11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299DDEF7" w14:textId="77777777" w:rsidR="003E795D" w:rsidRPr="00B22A32" w:rsidRDefault="003E795D" w:rsidP="00531C2E">
      <w:pPr>
        <w:pStyle w:val="ListParagraph"/>
        <w:numPr>
          <w:ilvl w:val="0"/>
          <w:numId w:val="11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287F6D2B" w14:textId="11CF4A2B" w:rsidR="003E795D" w:rsidRPr="0057522F" w:rsidRDefault="003E795D" w:rsidP="00531C2E">
      <w:pPr>
        <w:pStyle w:val="ListParagraph"/>
        <w:numPr>
          <w:ilvl w:val="0"/>
          <w:numId w:val="11"/>
        </w:numPr>
      </w:pPr>
      <w:r w:rsidRPr="00B22A32">
        <w:t xml:space="preserve">The system navigates user to the </w:t>
      </w:r>
      <w:r w:rsidR="0065293F">
        <w:rPr>
          <w:b/>
        </w:rPr>
        <w:t>Dashboard</w:t>
      </w:r>
    </w:p>
    <w:p w14:paraId="3464C357" w14:textId="48B8DE5D" w:rsidR="0057522F" w:rsidRPr="0057522F" w:rsidRDefault="0057522F" w:rsidP="00531C2E">
      <w:pPr>
        <w:pStyle w:val="ListParagraph"/>
        <w:numPr>
          <w:ilvl w:val="0"/>
          <w:numId w:val="11"/>
        </w:numPr>
      </w:pPr>
      <w:r w:rsidRPr="0057522F">
        <w:t xml:space="preserve">User </w:t>
      </w:r>
      <w:r w:rsidR="001765C4">
        <w:t>clicks on</w:t>
      </w:r>
      <w:r w:rsidR="0065293F">
        <w:t xml:space="preserve"> my profile</w:t>
      </w:r>
      <w:r w:rsidR="001765C4">
        <w:t xml:space="preserve"> option</w:t>
      </w:r>
    </w:p>
    <w:p w14:paraId="4F5138D4" w14:textId="469E35DB" w:rsidR="0057522F" w:rsidRPr="0057522F" w:rsidRDefault="0065293F" w:rsidP="00531C2E">
      <w:pPr>
        <w:pStyle w:val="ListParagraph"/>
        <w:numPr>
          <w:ilvl w:val="0"/>
          <w:numId w:val="11"/>
        </w:numPr>
      </w:pPr>
      <w:r>
        <w:t xml:space="preserve">System opens the Profile </w:t>
      </w:r>
      <w:proofErr w:type="spellStart"/>
      <w:r>
        <w:t>Updation</w:t>
      </w:r>
      <w:proofErr w:type="spellEnd"/>
      <w:r>
        <w:t xml:space="preserve"> page</w:t>
      </w:r>
    </w:p>
    <w:p w14:paraId="1DA6903C" w14:textId="697F16C1" w:rsidR="0057522F" w:rsidRPr="0057522F" w:rsidRDefault="00D43595" w:rsidP="00531C2E">
      <w:pPr>
        <w:pStyle w:val="ListParagraph"/>
        <w:numPr>
          <w:ilvl w:val="0"/>
          <w:numId w:val="11"/>
        </w:numPr>
      </w:pPr>
      <w:r>
        <w:t xml:space="preserve">User updates </w:t>
      </w:r>
      <w:r w:rsidR="00E113E5">
        <w:t>the p</w:t>
      </w:r>
      <w:r w:rsidR="0065293F">
        <w:t>assword.</w:t>
      </w:r>
    </w:p>
    <w:p w14:paraId="6ADEA102" w14:textId="078AA95D" w:rsidR="0057522F" w:rsidRDefault="0065293F" w:rsidP="00E113E5">
      <w:pPr>
        <w:pStyle w:val="ListParagraph"/>
        <w:numPr>
          <w:ilvl w:val="0"/>
          <w:numId w:val="11"/>
        </w:numPr>
      </w:pPr>
      <w:r>
        <w:t>User enters the First name</w:t>
      </w:r>
    </w:p>
    <w:p w14:paraId="3E3BE0F0" w14:textId="78BF0202" w:rsidR="0065293F" w:rsidRDefault="0065293F" w:rsidP="00531C2E">
      <w:pPr>
        <w:pStyle w:val="ListParagraph"/>
        <w:numPr>
          <w:ilvl w:val="0"/>
          <w:numId w:val="11"/>
        </w:numPr>
      </w:pPr>
      <w:r>
        <w:t>User enters the last name</w:t>
      </w:r>
    </w:p>
    <w:p w14:paraId="6C078D27" w14:textId="6D90044A" w:rsidR="0065293F" w:rsidRDefault="0065293F" w:rsidP="00531C2E">
      <w:pPr>
        <w:pStyle w:val="ListParagraph"/>
        <w:numPr>
          <w:ilvl w:val="0"/>
          <w:numId w:val="11"/>
        </w:numPr>
      </w:pPr>
      <w:r>
        <w:t>User enter</w:t>
      </w:r>
      <w:r w:rsidR="00E113E5">
        <w:t>s</w:t>
      </w:r>
      <w:r>
        <w:t xml:space="preserve"> the email</w:t>
      </w:r>
    </w:p>
    <w:p w14:paraId="52BCF5D8" w14:textId="7DC149E8" w:rsidR="0065293F" w:rsidRDefault="0065293F" w:rsidP="00531C2E">
      <w:pPr>
        <w:pStyle w:val="ListParagraph"/>
        <w:numPr>
          <w:ilvl w:val="0"/>
          <w:numId w:val="11"/>
        </w:numPr>
      </w:pPr>
      <w:r>
        <w:t>User enters the display name</w:t>
      </w:r>
    </w:p>
    <w:p w14:paraId="753B448A" w14:textId="7B3D3925" w:rsidR="0065293F" w:rsidRDefault="0065293F" w:rsidP="00531C2E">
      <w:pPr>
        <w:pStyle w:val="ListParagraph"/>
        <w:numPr>
          <w:ilvl w:val="0"/>
          <w:numId w:val="11"/>
        </w:numPr>
      </w:pPr>
      <w:r>
        <w:t xml:space="preserve">User selects the </w:t>
      </w:r>
      <w:proofErr w:type="spellStart"/>
      <w:r>
        <w:t>timezone</w:t>
      </w:r>
      <w:proofErr w:type="spellEnd"/>
    </w:p>
    <w:p w14:paraId="75397D58" w14:textId="138AD119" w:rsidR="00EC28B9" w:rsidRDefault="00EC28B9" w:rsidP="00531C2E">
      <w:pPr>
        <w:pStyle w:val="ListParagraph"/>
        <w:numPr>
          <w:ilvl w:val="0"/>
          <w:numId w:val="11"/>
        </w:numPr>
      </w:pPr>
      <w:r>
        <w:t>User Enter the M.I.</w:t>
      </w:r>
    </w:p>
    <w:p w14:paraId="398A8E88" w14:textId="0FB0E96E" w:rsidR="00EC28B9" w:rsidRDefault="00EC28B9" w:rsidP="00531C2E">
      <w:pPr>
        <w:pStyle w:val="ListParagraph"/>
        <w:numPr>
          <w:ilvl w:val="0"/>
          <w:numId w:val="11"/>
        </w:numPr>
      </w:pPr>
      <w:r>
        <w:t xml:space="preserve">User Enter the Optional </w:t>
      </w:r>
      <w:proofErr w:type="spellStart"/>
      <w:r>
        <w:t>Informations</w:t>
      </w:r>
      <w:proofErr w:type="spellEnd"/>
      <w:r>
        <w:t xml:space="preserve"> (</w:t>
      </w:r>
      <w:proofErr w:type="spellStart"/>
      <w:r>
        <w:t>Phone,EmployeeId,Title,Affirmation</w:t>
      </w:r>
      <w:proofErr w:type="spellEnd"/>
      <w:r>
        <w:t>)</w:t>
      </w:r>
    </w:p>
    <w:p w14:paraId="10F7CD66" w14:textId="51F62717" w:rsidR="00EC28B9" w:rsidRDefault="00EC28B9" w:rsidP="00531C2E">
      <w:pPr>
        <w:pStyle w:val="ListParagraph"/>
        <w:numPr>
          <w:ilvl w:val="0"/>
          <w:numId w:val="11"/>
        </w:numPr>
      </w:pPr>
      <w:r>
        <w:lastRenderedPageBreak/>
        <w:t>User Clicks on Submit</w:t>
      </w:r>
    </w:p>
    <w:p w14:paraId="0D8F6A85" w14:textId="3F5815B6" w:rsidR="00EC28B9" w:rsidRPr="0057522F" w:rsidRDefault="00EC28B9" w:rsidP="00531C2E">
      <w:pPr>
        <w:pStyle w:val="ListParagraph"/>
        <w:numPr>
          <w:ilvl w:val="0"/>
          <w:numId w:val="11"/>
        </w:numPr>
      </w:pPr>
      <w:r>
        <w:t xml:space="preserve">System displays that profile </w:t>
      </w:r>
      <w:proofErr w:type="spellStart"/>
      <w:r>
        <w:t>updation</w:t>
      </w:r>
      <w:proofErr w:type="spellEnd"/>
      <w:r>
        <w:t xml:space="preserve"> is successful.</w:t>
      </w:r>
    </w:p>
    <w:p w14:paraId="08F058DD" w14:textId="77777777" w:rsidR="009F5790" w:rsidRPr="009F5790" w:rsidRDefault="009F5790" w:rsidP="00531C2E">
      <w:pPr>
        <w:pStyle w:val="CommentText"/>
      </w:pPr>
    </w:p>
    <w:p w14:paraId="078DBFF3" w14:textId="77777777" w:rsidR="009F5790" w:rsidRPr="009F5790" w:rsidRDefault="009F5790" w:rsidP="00531C2E">
      <w:pPr>
        <w:pStyle w:val="StyleHeading2Sub-headingH2ChapterNumberAppendixLetterchnh"/>
        <w:numPr>
          <w:ilvl w:val="1"/>
          <w:numId w:val="8"/>
        </w:numPr>
      </w:pPr>
      <w:bookmarkStart w:id="26" w:name="_Toc141844799"/>
      <w:bookmarkStart w:id="27" w:name="_Toc143500966"/>
      <w:bookmarkStart w:id="28" w:name="_Toc144299914"/>
      <w:bookmarkStart w:id="29" w:name="_Toc145125002"/>
      <w:bookmarkStart w:id="30" w:name="_Toc165439507"/>
      <w:bookmarkStart w:id="31" w:name="_Toc186019616"/>
      <w:bookmarkStart w:id="32" w:name="_Toc216505520"/>
      <w:r w:rsidRPr="009F5790">
        <w:t xml:space="preserve"> </w:t>
      </w:r>
      <w:bookmarkStart w:id="33" w:name="_Toc496863639"/>
      <w:r w:rsidRPr="009F5790">
        <w:t>Alternative Flow</w:t>
      </w:r>
      <w:bookmarkEnd w:id="26"/>
      <w:bookmarkEnd w:id="27"/>
      <w:bookmarkEnd w:id="28"/>
      <w:r w:rsidRPr="009F5790">
        <w:t>s</w:t>
      </w:r>
      <w:bookmarkEnd w:id="29"/>
      <w:bookmarkEnd w:id="30"/>
      <w:bookmarkEnd w:id="31"/>
      <w:bookmarkEnd w:id="32"/>
      <w:bookmarkEnd w:id="33"/>
    </w:p>
    <w:p w14:paraId="6D3C21E4" w14:textId="42B45DBC" w:rsidR="0057522F" w:rsidRDefault="009F5790" w:rsidP="00531C2E">
      <w:pPr>
        <w:pStyle w:val="StyleHeading2Sub-headingH2ChapterNumberAppendixLetterchnh"/>
        <w:numPr>
          <w:ilvl w:val="2"/>
          <w:numId w:val="8"/>
        </w:numPr>
      </w:pPr>
      <w:bookmarkStart w:id="34" w:name="_Toc165439508"/>
      <w:bookmarkStart w:id="35" w:name="_Toc186019617"/>
      <w:bookmarkStart w:id="36" w:name="_Toc216505521"/>
      <w:bookmarkStart w:id="37" w:name="_Toc496863640"/>
      <w:bookmarkStart w:id="38" w:name="_Toc141844800"/>
      <w:bookmarkStart w:id="39" w:name="_Toc143500967"/>
      <w:bookmarkStart w:id="40" w:name="_Toc144299918"/>
      <w:bookmarkStart w:id="41" w:name="_Toc145125005"/>
      <w:r w:rsidRPr="009F5790">
        <w:t>Alternate Flow 1</w:t>
      </w:r>
      <w:bookmarkEnd w:id="34"/>
      <w:bookmarkEnd w:id="35"/>
      <w:bookmarkEnd w:id="36"/>
      <w:r w:rsidR="00FD5844">
        <w:t>:</w:t>
      </w:r>
      <w:bookmarkEnd w:id="37"/>
    </w:p>
    <w:p w14:paraId="1500B5CB" w14:textId="0FE40D49" w:rsidR="009F5790" w:rsidRPr="0057522F" w:rsidRDefault="0057522F" w:rsidP="00531C2E">
      <w:pPr>
        <w:pStyle w:val="StyleHeading2Sub-headingH2ChapterNumberAppendixLetterchnh"/>
        <w:rPr>
          <w:szCs w:val="22"/>
        </w:rPr>
      </w:pPr>
      <w:bookmarkStart w:id="42" w:name="_Toc496863641"/>
      <w:r>
        <w:t>Name:</w:t>
      </w:r>
      <w:r w:rsidR="00FD5844">
        <w:t xml:space="preserve"> </w:t>
      </w:r>
      <w:r w:rsidR="00BB51C9" w:rsidRPr="008745AD">
        <w:t xml:space="preserve">successful </w:t>
      </w:r>
      <w:r w:rsidR="00690352">
        <w:t>login to E Class</w:t>
      </w:r>
      <w:r w:rsidR="00BB51C9" w:rsidRPr="008745AD">
        <w:t xml:space="preserve"> on second attempt</w:t>
      </w:r>
      <w:r w:rsidRPr="008745AD">
        <w:t xml:space="preserve"> </w:t>
      </w:r>
      <w:r w:rsidRPr="008745AD">
        <w:rPr>
          <w:szCs w:val="22"/>
        </w:rPr>
        <w:t xml:space="preserve">AND USER Successfully </w:t>
      </w:r>
      <w:r w:rsidR="00690352">
        <w:rPr>
          <w:szCs w:val="22"/>
        </w:rPr>
        <w:t>updates his profile</w:t>
      </w:r>
      <w:bookmarkEnd w:id="42"/>
    </w:p>
    <w:p w14:paraId="574AE385" w14:textId="77777777" w:rsidR="009F5790" w:rsidRPr="009F5790" w:rsidRDefault="009F5790" w:rsidP="00531C2E"/>
    <w:bookmarkEnd w:id="38"/>
    <w:bookmarkEnd w:id="39"/>
    <w:bookmarkEnd w:id="40"/>
    <w:bookmarkEnd w:id="41"/>
    <w:p w14:paraId="7F3EEC89" w14:textId="7989F12B" w:rsidR="00871582" w:rsidRDefault="00871582" w:rsidP="00531C2E">
      <w:pPr>
        <w:pStyle w:val="ListParagraph"/>
        <w:numPr>
          <w:ilvl w:val="0"/>
          <w:numId w:val="12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052252">
        <w:t>eClass</w:t>
      </w:r>
      <w:r w:rsidR="00690352">
        <w:t>room</w:t>
      </w:r>
      <w:proofErr w:type="spellEnd"/>
      <w:r>
        <w:t xml:space="preserve"> home page</w:t>
      </w:r>
    </w:p>
    <w:p w14:paraId="2C0550F0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The system displays </w:t>
      </w:r>
      <w:r w:rsidRPr="00B22A32">
        <w:t>Login</w:t>
      </w:r>
      <w:r>
        <w:t xml:space="preserve"> page</w:t>
      </w:r>
    </w:p>
    <w:p w14:paraId="62FEC2C1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Username</w:t>
      </w:r>
    </w:p>
    <w:p w14:paraId="62824F76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User enters </w:t>
      </w:r>
      <w:r w:rsidRPr="00B22A32">
        <w:t>Password</w:t>
      </w:r>
    </w:p>
    <w:p w14:paraId="3C2F4A8B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User clicks on the </w:t>
      </w:r>
      <w:r w:rsidRPr="00B22A32">
        <w:t>Login</w:t>
      </w:r>
      <w:r>
        <w:t xml:space="preserve"> button</w:t>
      </w:r>
    </w:p>
    <w:p w14:paraId="7D4B86D1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 xml:space="preserve">The system validates </w:t>
      </w:r>
      <w:r w:rsidRPr="00B22A32">
        <w:t>Username</w:t>
      </w:r>
      <w:r>
        <w:t xml:space="preserve"> &amp; </w:t>
      </w:r>
      <w:r w:rsidRPr="00B22A32">
        <w:t>Password</w:t>
      </w:r>
    </w:p>
    <w:p w14:paraId="557FF556" w14:textId="77777777" w:rsidR="00871582" w:rsidRDefault="00871582" w:rsidP="00531C2E">
      <w:pPr>
        <w:pStyle w:val="ListParagraph"/>
        <w:numPr>
          <w:ilvl w:val="0"/>
          <w:numId w:val="12"/>
        </w:numPr>
      </w:pPr>
      <w:r>
        <w:t>The system validation fails due to invalid user credentials</w:t>
      </w:r>
    </w:p>
    <w:p w14:paraId="19868F1E" w14:textId="141BE1BA" w:rsidR="00FD5844" w:rsidRDefault="00FD5844" w:rsidP="00531C2E">
      <w:pPr>
        <w:pStyle w:val="ListParagraph"/>
        <w:numPr>
          <w:ilvl w:val="0"/>
          <w:numId w:val="12"/>
        </w:numPr>
      </w:pPr>
      <w:r>
        <w:t xml:space="preserve">The system </w:t>
      </w:r>
      <w:proofErr w:type="spellStart"/>
      <w:r>
        <w:t>propmts</w:t>
      </w:r>
      <w:proofErr w:type="spellEnd"/>
      <w:r>
        <w:t xml:space="preserve"> the user to re-enter the username and password</w:t>
      </w:r>
    </w:p>
    <w:p w14:paraId="5A2D3A21" w14:textId="40ED997B" w:rsidR="00FD5844" w:rsidRDefault="00FD5844" w:rsidP="00531C2E">
      <w:pPr>
        <w:pStyle w:val="ListParagraph"/>
        <w:numPr>
          <w:ilvl w:val="0"/>
          <w:numId w:val="12"/>
        </w:numPr>
      </w:pPr>
      <w:r>
        <w:t>The step 3 of Basic flow is followed.</w:t>
      </w:r>
    </w:p>
    <w:p w14:paraId="58C0D3DC" w14:textId="77777777" w:rsidR="009F5790" w:rsidRPr="009F5790" w:rsidRDefault="009F5790" w:rsidP="00531C2E"/>
    <w:p w14:paraId="48D586D8" w14:textId="77777777" w:rsidR="00580324" w:rsidRDefault="00580324" w:rsidP="00531C2E">
      <w:bookmarkStart w:id="43" w:name="_Toc144299927"/>
    </w:p>
    <w:p w14:paraId="017CC480" w14:textId="2C6370CF" w:rsidR="00580324" w:rsidRDefault="00580324" w:rsidP="00531C2E">
      <w:pPr>
        <w:pStyle w:val="StyleHeading2Sub-headingH2ChapterNumberAppendixLetterchnh"/>
        <w:numPr>
          <w:ilvl w:val="2"/>
          <w:numId w:val="8"/>
        </w:numPr>
      </w:pPr>
      <w:bookmarkStart w:id="44" w:name="_Toc496863642"/>
      <w:r>
        <w:t>Al</w:t>
      </w:r>
      <w:r w:rsidR="001C2D96">
        <w:t xml:space="preserve">ternate Flow 2 </w:t>
      </w:r>
      <w:r>
        <w:t>:</w:t>
      </w:r>
      <w:bookmarkEnd w:id="44"/>
      <w:r>
        <w:t xml:space="preserve"> </w:t>
      </w:r>
    </w:p>
    <w:p w14:paraId="2A8B1381" w14:textId="08FFD2B1" w:rsidR="00580324" w:rsidRDefault="00580324" w:rsidP="00531C2E">
      <w:pPr>
        <w:pStyle w:val="StyleHeading2Sub-headingH2ChapterNumberAppendixLetterchnh"/>
      </w:pPr>
      <w:bookmarkStart w:id="45" w:name="_Toc496863643"/>
      <w:r>
        <w:t xml:space="preserve">Name: </w:t>
      </w:r>
      <w:r w:rsidR="00690352">
        <w:t>Login to the e class</w:t>
      </w:r>
      <w:r>
        <w:t xml:space="preserve"> and user </w:t>
      </w:r>
      <w:r w:rsidR="00690352">
        <w:t>updates profile</w:t>
      </w:r>
      <w:r>
        <w:t xml:space="preserve"> and fill correct details second time</w:t>
      </w:r>
      <w:bookmarkEnd w:id="45"/>
    </w:p>
    <w:p w14:paraId="7E561DDF" w14:textId="286CC653" w:rsidR="00580324" w:rsidRPr="0057522F" w:rsidRDefault="00580324" w:rsidP="00531C2E">
      <w:pPr>
        <w:pStyle w:val="ListParagraph"/>
      </w:pPr>
    </w:p>
    <w:p w14:paraId="5EE87727" w14:textId="77777777" w:rsidR="00690352" w:rsidRDefault="00690352" w:rsidP="00531C2E"/>
    <w:p w14:paraId="1730048A" w14:textId="4E77E3A2" w:rsidR="00690352" w:rsidRDefault="00690352" w:rsidP="00531C2E">
      <w:pPr>
        <w:pStyle w:val="ListParagraph"/>
        <w:numPr>
          <w:ilvl w:val="0"/>
          <w:numId w:val="29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282ACECB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0D4BFF1E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enters </w:t>
      </w:r>
      <w:r w:rsidRPr="00EA7593">
        <w:rPr>
          <w:b/>
        </w:rPr>
        <w:t>Username</w:t>
      </w:r>
    </w:p>
    <w:p w14:paraId="3786CC4F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enters </w:t>
      </w:r>
      <w:r w:rsidRPr="00EA7593">
        <w:rPr>
          <w:b/>
        </w:rPr>
        <w:t>Password</w:t>
      </w:r>
    </w:p>
    <w:p w14:paraId="4958C532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D91E87A" w14:textId="77777777" w:rsidR="00690352" w:rsidRPr="00B22A32" w:rsidRDefault="00690352" w:rsidP="00531C2E">
      <w:pPr>
        <w:pStyle w:val="ListParagraph"/>
        <w:numPr>
          <w:ilvl w:val="0"/>
          <w:numId w:val="29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11907DF2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 w:rsidRPr="00B22A32">
        <w:t xml:space="preserve">The system navigates user to the </w:t>
      </w:r>
      <w:r>
        <w:rPr>
          <w:b/>
        </w:rPr>
        <w:t>Dashboard</w:t>
      </w:r>
    </w:p>
    <w:p w14:paraId="6F3C567F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 w:rsidRPr="0057522F">
        <w:t xml:space="preserve">User </w:t>
      </w:r>
      <w:r>
        <w:t>clicks on the my profile</w:t>
      </w:r>
    </w:p>
    <w:p w14:paraId="78CF3F11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>
        <w:t xml:space="preserve">System opens the Profile </w:t>
      </w:r>
      <w:proofErr w:type="spellStart"/>
      <w:r>
        <w:t>Updation</w:t>
      </w:r>
      <w:proofErr w:type="spellEnd"/>
      <w:r>
        <w:t xml:space="preserve"> page</w:t>
      </w:r>
    </w:p>
    <w:p w14:paraId="41B375F9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 w:rsidRPr="0057522F">
        <w:t xml:space="preserve">User enters the </w:t>
      </w:r>
      <w:r>
        <w:t>login and new password.</w:t>
      </w:r>
    </w:p>
    <w:p w14:paraId="1CC1A29B" w14:textId="1F3375C7" w:rsidR="00690352" w:rsidRPr="0057522F" w:rsidRDefault="00690352" w:rsidP="00531C2E">
      <w:pPr>
        <w:pStyle w:val="ListParagraph"/>
        <w:numPr>
          <w:ilvl w:val="0"/>
          <w:numId w:val="29"/>
        </w:numPr>
      </w:pPr>
      <w:r>
        <w:t xml:space="preserve">User retypes the incorrect new password </w:t>
      </w:r>
    </w:p>
    <w:p w14:paraId="4B87E348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enters the First name</w:t>
      </w:r>
    </w:p>
    <w:p w14:paraId="37272C3B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enters the last name</w:t>
      </w:r>
    </w:p>
    <w:p w14:paraId="74D89C90" w14:textId="32605E8A" w:rsidR="00690352" w:rsidRDefault="00690352" w:rsidP="00531C2E">
      <w:pPr>
        <w:pStyle w:val="ListParagraph"/>
        <w:numPr>
          <w:ilvl w:val="0"/>
          <w:numId w:val="29"/>
        </w:numPr>
      </w:pPr>
      <w:r>
        <w:t>User enter the incorrect email</w:t>
      </w:r>
    </w:p>
    <w:p w14:paraId="34FB24F1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enters the display name</w:t>
      </w:r>
    </w:p>
    <w:p w14:paraId="21C5094B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selects the </w:t>
      </w:r>
      <w:proofErr w:type="spellStart"/>
      <w:r>
        <w:t>timezone</w:t>
      </w:r>
      <w:proofErr w:type="spellEnd"/>
    </w:p>
    <w:p w14:paraId="1F0250A0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lastRenderedPageBreak/>
        <w:t>User Enter the M.I.</w:t>
      </w:r>
    </w:p>
    <w:p w14:paraId="36DBBD74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 xml:space="preserve">User Enter the Optional </w:t>
      </w:r>
      <w:proofErr w:type="spellStart"/>
      <w:r>
        <w:t>Informations</w:t>
      </w:r>
      <w:proofErr w:type="spellEnd"/>
      <w:r>
        <w:t xml:space="preserve"> (</w:t>
      </w:r>
      <w:proofErr w:type="spellStart"/>
      <w:r>
        <w:t>Phone,EmployeeId,Title,Affirmation</w:t>
      </w:r>
      <w:proofErr w:type="spellEnd"/>
      <w:r>
        <w:t>)</w:t>
      </w:r>
    </w:p>
    <w:p w14:paraId="26FFCEE1" w14:textId="77777777" w:rsidR="00690352" w:rsidRDefault="00690352" w:rsidP="00531C2E">
      <w:pPr>
        <w:pStyle w:val="ListParagraph"/>
        <w:numPr>
          <w:ilvl w:val="0"/>
          <w:numId w:val="29"/>
        </w:numPr>
      </w:pPr>
      <w:r>
        <w:t>User Clicks on Submit</w:t>
      </w:r>
    </w:p>
    <w:p w14:paraId="143A202C" w14:textId="435D9371" w:rsidR="00690352" w:rsidRDefault="00690352" w:rsidP="00531C2E">
      <w:pPr>
        <w:pStyle w:val="ListParagraph"/>
        <w:numPr>
          <w:ilvl w:val="0"/>
          <w:numId w:val="29"/>
        </w:numPr>
      </w:pPr>
      <w:r>
        <w:t>System prompts the user that password doesn’t match and email address is incorrect</w:t>
      </w:r>
    </w:p>
    <w:p w14:paraId="36179FE3" w14:textId="77EE36EE" w:rsidR="00690352" w:rsidRDefault="00690352" w:rsidP="00531C2E">
      <w:pPr>
        <w:pStyle w:val="ListParagraph"/>
        <w:numPr>
          <w:ilvl w:val="0"/>
          <w:numId w:val="29"/>
        </w:numPr>
      </w:pPr>
      <w:r>
        <w:t>User fills the details correctly</w:t>
      </w:r>
    </w:p>
    <w:p w14:paraId="3EB04902" w14:textId="77777777" w:rsidR="00690352" w:rsidRPr="0057522F" w:rsidRDefault="00690352" w:rsidP="00531C2E">
      <w:pPr>
        <w:pStyle w:val="ListParagraph"/>
        <w:numPr>
          <w:ilvl w:val="0"/>
          <w:numId w:val="29"/>
        </w:numPr>
      </w:pPr>
      <w:r>
        <w:t xml:space="preserve">System displays that profile </w:t>
      </w:r>
      <w:proofErr w:type="spellStart"/>
      <w:r>
        <w:t>updation</w:t>
      </w:r>
      <w:proofErr w:type="spellEnd"/>
      <w:r>
        <w:t xml:space="preserve"> is successful.</w:t>
      </w:r>
    </w:p>
    <w:p w14:paraId="48B922E7" w14:textId="77777777" w:rsidR="00580324" w:rsidRPr="0057522F" w:rsidRDefault="00580324" w:rsidP="00531C2E"/>
    <w:p w14:paraId="2F1ECCEC" w14:textId="77777777" w:rsidR="0057522F" w:rsidRPr="002445D4" w:rsidRDefault="0057522F" w:rsidP="00531C2E">
      <w:pPr>
        <w:pStyle w:val="ListParagraph"/>
      </w:pPr>
    </w:p>
    <w:p w14:paraId="46DC7092" w14:textId="77777777" w:rsidR="009F5790" w:rsidRPr="009F5790" w:rsidRDefault="009F5790" w:rsidP="00531C2E">
      <w:pPr>
        <w:pStyle w:val="infoblue"/>
      </w:pPr>
    </w:p>
    <w:p w14:paraId="0F03F8BC" w14:textId="77777777" w:rsidR="009F5790" w:rsidRPr="009F5790" w:rsidRDefault="009F5790" w:rsidP="00531C2E"/>
    <w:p w14:paraId="2A0FED3A" w14:textId="77777777" w:rsidR="0057522F" w:rsidRDefault="00800A1B" w:rsidP="00531C2E">
      <w:pPr>
        <w:pStyle w:val="StyleHeading2Sub-headingH2ChapterNumberAppendixLetterchnh"/>
      </w:pPr>
      <w:bookmarkStart w:id="46" w:name="_Toc496863644"/>
      <w:r>
        <w:t>Exception Flow 1:</w:t>
      </w:r>
      <w:bookmarkEnd w:id="46"/>
    </w:p>
    <w:p w14:paraId="7C893987" w14:textId="3B86A688" w:rsidR="00800A1B" w:rsidRDefault="0057522F" w:rsidP="00531C2E">
      <w:pPr>
        <w:pStyle w:val="StyleHeading2Sub-headingH2ChapterNumberAppendixLetterchnh"/>
      </w:pPr>
      <w:bookmarkStart w:id="47" w:name="_Toc496863645"/>
      <w:r>
        <w:t>Name:</w:t>
      </w:r>
      <w:r w:rsidR="00800A1B">
        <w:t xml:space="preserve"> Exceeded Login Attempts</w:t>
      </w:r>
      <w:bookmarkEnd w:id="47"/>
    </w:p>
    <w:p w14:paraId="3770E0F6" w14:textId="406ACA82" w:rsidR="00800A1B" w:rsidRDefault="00800A1B" w:rsidP="00531C2E">
      <w:pPr>
        <w:pStyle w:val="ListParagraph"/>
        <w:numPr>
          <w:ilvl w:val="0"/>
          <w:numId w:val="15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>
        <w:t xml:space="preserve"> </w:t>
      </w:r>
      <w:r>
        <w:t>home page</w:t>
      </w:r>
    </w:p>
    <w:p w14:paraId="00730D05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</w:t>
      </w:r>
    </w:p>
    <w:p w14:paraId="58C72F83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Username</w:t>
      </w:r>
    </w:p>
    <w:p w14:paraId="6C76A55B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User enters </w:t>
      </w:r>
      <w:r w:rsidRPr="00EA7593">
        <w:rPr>
          <w:b/>
        </w:rPr>
        <w:t>Password</w:t>
      </w:r>
    </w:p>
    <w:p w14:paraId="1EB28787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4205F612" w14:textId="568E4C4A" w:rsidR="00800A1B" w:rsidRPr="00B22A32" w:rsidRDefault="00800A1B" w:rsidP="00531C2E">
      <w:pPr>
        <w:pStyle w:val="ListParagraph"/>
        <w:numPr>
          <w:ilvl w:val="0"/>
          <w:numId w:val="15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  <w:r w:rsidR="001C2D96">
        <w:rPr>
          <w:b/>
        </w:rPr>
        <w:t xml:space="preserve"> </w:t>
      </w:r>
      <w:r w:rsidR="00690352">
        <w:t>for 3rd</w:t>
      </w:r>
      <w:r w:rsidR="001C2D96" w:rsidRPr="001C2D96">
        <w:t xml:space="preserve"> time.</w:t>
      </w:r>
    </w:p>
    <w:p w14:paraId="79BDFAEF" w14:textId="77777777" w:rsidR="00800A1B" w:rsidRDefault="00800A1B" w:rsidP="00531C2E">
      <w:pPr>
        <w:pStyle w:val="ListParagraph"/>
        <w:numPr>
          <w:ilvl w:val="0"/>
          <w:numId w:val="15"/>
        </w:numPr>
      </w:pPr>
      <w:r>
        <w:t>The system validation fails due to invalid user credentials and no more login attempts remaining</w:t>
      </w:r>
    </w:p>
    <w:p w14:paraId="0850A055" w14:textId="3BBE7BA7" w:rsidR="00800A1B" w:rsidRDefault="001C2D96" w:rsidP="00531C2E">
      <w:pPr>
        <w:pStyle w:val="ListParagraph"/>
        <w:numPr>
          <w:ilvl w:val="0"/>
          <w:numId w:val="15"/>
        </w:numPr>
      </w:pPr>
      <w:r>
        <w:t>The system temporarily blocks</w:t>
      </w:r>
      <w:r w:rsidR="00800A1B">
        <w:t xml:space="preserve"> the user account</w:t>
      </w:r>
    </w:p>
    <w:p w14:paraId="182399F3" w14:textId="058048FC" w:rsidR="00800A1B" w:rsidRDefault="00800A1B" w:rsidP="00531C2E">
      <w:pPr>
        <w:pStyle w:val="ListParagraph"/>
        <w:numPr>
          <w:ilvl w:val="0"/>
          <w:numId w:val="15"/>
        </w:numPr>
      </w:pPr>
      <w:r>
        <w:t>The system informs the us</w:t>
      </w:r>
      <w:r w:rsidR="00D604D2">
        <w:t xml:space="preserve">er’s </w:t>
      </w:r>
      <w:r w:rsidR="001C2D96">
        <w:t>account has been temporarily blocked.</w:t>
      </w:r>
    </w:p>
    <w:p w14:paraId="5AFC9496" w14:textId="77777777" w:rsidR="00822284" w:rsidRDefault="00800A1B" w:rsidP="00531C2E">
      <w:pPr>
        <w:pStyle w:val="StyleHeading2Sub-headingH2ChapterNumberAppendixLetterchnh"/>
      </w:pPr>
      <w:bookmarkStart w:id="48" w:name="_Toc496863646"/>
      <w:r>
        <w:t>Exception Flow 2:</w:t>
      </w:r>
      <w:bookmarkEnd w:id="48"/>
      <w:r>
        <w:t xml:space="preserve"> </w:t>
      </w:r>
    </w:p>
    <w:p w14:paraId="28D5B42E" w14:textId="2EE7D8A7" w:rsidR="00800A1B" w:rsidRDefault="005802E5" w:rsidP="00531C2E">
      <w:pPr>
        <w:pStyle w:val="StyleHeading2Sub-headingH2ChapterNumberAppendixLetterchnh"/>
      </w:pPr>
      <w:bookmarkStart w:id="49" w:name="_Toc496863647"/>
      <w:r>
        <w:t>N</w:t>
      </w:r>
      <w:r w:rsidR="00822284">
        <w:t xml:space="preserve">ame: </w:t>
      </w:r>
      <w:r w:rsidR="00800A1B">
        <w:t>Web Server Down</w:t>
      </w:r>
      <w:bookmarkEnd w:id="49"/>
    </w:p>
    <w:p w14:paraId="296E0554" w14:textId="795ECD37" w:rsidR="00800A1B" w:rsidRDefault="00800A1B" w:rsidP="00531C2E">
      <w:pPr>
        <w:pStyle w:val="ListParagraph"/>
        <w:numPr>
          <w:ilvl w:val="0"/>
          <w:numId w:val="14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</w:p>
    <w:p w14:paraId="7CCF3F54" w14:textId="77777777" w:rsidR="00800A1B" w:rsidRPr="00B07296" w:rsidRDefault="00800A1B" w:rsidP="00531C2E">
      <w:pPr>
        <w:pStyle w:val="ListParagraph"/>
        <w:numPr>
          <w:ilvl w:val="0"/>
          <w:numId w:val="14"/>
        </w:numPr>
      </w:pPr>
      <w:r>
        <w:t>The system displays an error message regarding web server unavailability problem</w:t>
      </w:r>
    </w:p>
    <w:p w14:paraId="68BB4DD8" w14:textId="77777777" w:rsidR="00822284" w:rsidRDefault="00800A1B" w:rsidP="00531C2E">
      <w:pPr>
        <w:pStyle w:val="StyleHeading2Sub-headingH2ChapterNumberAppendixLetterchnh"/>
      </w:pPr>
      <w:bookmarkStart w:id="50" w:name="_Toc496863648"/>
      <w:r>
        <w:t>Exception Flow 3:</w:t>
      </w:r>
      <w:bookmarkEnd w:id="50"/>
    </w:p>
    <w:p w14:paraId="35BD7539" w14:textId="2B2542AD" w:rsidR="00800A1B" w:rsidRDefault="00822284" w:rsidP="00531C2E">
      <w:pPr>
        <w:pStyle w:val="StyleHeading2Sub-headingH2ChapterNumberAppendixLetterchnh"/>
      </w:pPr>
      <w:bookmarkStart w:id="51" w:name="_Toc496863649"/>
      <w:r>
        <w:t>Name:</w:t>
      </w:r>
      <w:r w:rsidR="00800A1B">
        <w:t xml:space="preserve"> Database Connectivity Error</w:t>
      </w:r>
      <w:bookmarkEnd w:id="51"/>
    </w:p>
    <w:p w14:paraId="4046E15A" w14:textId="77777777" w:rsidR="00800A1B" w:rsidRDefault="00800A1B" w:rsidP="00531C2E"/>
    <w:p w14:paraId="7A4004C5" w14:textId="4F4437DA" w:rsidR="00800A1B" w:rsidRDefault="00800A1B" w:rsidP="00531C2E">
      <w:pPr>
        <w:pStyle w:val="ListParagraph"/>
        <w:numPr>
          <w:ilvl w:val="0"/>
          <w:numId w:val="16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0503F9EC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04978C0F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Username</w:t>
      </w:r>
    </w:p>
    <w:p w14:paraId="44E4CD34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User enters </w:t>
      </w:r>
      <w:r w:rsidRPr="00EA7593">
        <w:rPr>
          <w:b/>
        </w:rPr>
        <w:t>Password</w:t>
      </w:r>
    </w:p>
    <w:p w14:paraId="18A10EBF" w14:textId="77777777" w:rsidR="00800A1B" w:rsidRDefault="00800A1B" w:rsidP="00531C2E">
      <w:pPr>
        <w:pStyle w:val="ListParagraph"/>
        <w:numPr>
          <w:ilvl w:val="0"/>
          <w:numId w:val="16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75BF7A78" w14:textId="77777777" w:rsidR="00800A1B" w:rsidRPr="00B22A32" w:rsidRDefault="00800A1B" w:rsidP="00531C2E">
      <w:pPr>
        <w:pStyle w:val="ListParagraph"/>
        <w:numPr>
          <w:ilvl w:val="0"/>
          <w:numId w:val="16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4DCA3991" w14:textId="77777777" w:rsidR="00800A1B" w:rsidRPr="002445D4" w:rsidRDefault="00800A1B" w:rsidP="00531C2E">
      <w:pPr>
        <w:pStyle w:val="ListParagraph"/>
        <w:numPr>
          <w:ilvl w:val="0"/>
          <w:numId w:val="16"/>
        </w:numPr>
      </w:pPr>
      <w:r w:rsidRPr="00B22A32">
        <w:t>The system</w:t>
      </w:r>
      <w:r>
        <w:t xml:space="preserve"> displays an error message regarding database connectivity problem.</w:t>
      </w:r>
    </w:p>
    <w:p w14:paraId="4F7BBC31" w14:textId="77777777" w:rsidR="00822284" w:rsidRDefault="00800A1B" w:rsidP="00531C2E">
      <w:pPr>
        <w:pStyle w:val="StyleHeading2Sub-headingH2ChapterNumberAppendixLetterchnh"/>
      </w:pPr>
      <w:bookmarkStart w:id="52" w:name="_Toc496863650"/>
      <w:r>
        <w:lastRenderedPageBreak/>
        <w:t>Exception Flow 4:</w:t>
      </w:r>
      <w:bookmarkEnd w:id="52"/>
      <w:r>
        <w:t xml:space="preserve"> </w:t>
      </w:r>
    </w:p>
    <w:p w14:paraId="620F3FC6" w14:textId="760FF59E" w:rsidR="00800A1B" w:rsidRDefault="00822284" w:rsidP="00531C2E">
      <w:pPr>
        <w:pStyle w:val="StyleHeading2Sub-headingH2ChapterNumberAppendixLetterchnh"/>
      </w:pPr>
      <w:bookmarkStart w:id="53" w:name="_Toc496863651"/>
      <w:r>
        <w:t xml:space="preserve">Name: </w:t>
      </w:r>
      <w:r w:rsidR="00800A1B">
        <w:t>Network Connectivity Error</w:t>
      </w:r>
      <w:bookmarkEnd w:id="53"/>
    </w:p>
    <w:p w14:paraId="7E0E6F6F" w14:textId="77777777" w:rsidR="00800A1B" w:rsidRDefault="00800A1B" w:rsidP="00531C2E"/>
    <w:p w14:paraId="0AD5F3BB" w14:textId="3EDE184B" w:rsidR="00800A1B" w:rsidRDefault="00800A1B" w:rsidP="00531C2E">
      <w:pPr>
        <w:pStyle w:val="ListParagraph"/>
        <w:numPr>
          <w:ilvl w:val="0"/>
          <w:numId w:val="17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4CF410E5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4A38F15D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Username</w:t>
      </w:r>
    </w:p>
    <w:p w14:paraId="05906444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User enters </w:t>
      </w:r>
      <w:r w:rsidRPr="00EA7593">
        <w:rPr>
          <w:b/>
        </w:rPr>
        <w:t>Password</w:t>
      </w:r>
    </w:p>
    <w:p w14:paraId="0F633243" w14:textId="77777777" w:rsidR="00800A1B" w:rsidRDefault="00800A1B" w:rsidP="00531C2E">
      <w:pPr>
        <w:pStyle w:val="ListParagraph"/>
        <w:numPr>
          <w:ilvl w:val="0"/>
          <w:numId w:val="17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6B8BF899" w14:textId="77777777" w:rsidR="00800A1B" w:rsidRPr="00B22A32" w:rsidRDefault="00800A1B" w:rsidP="00531C2E">
      <w:pPr>
        <w:pStyle w:val="ListParagraph"/>
        <w:numPr>
          <w:ilvl w:val="0"/>
          <w:numId w:val="17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3CCF1A0" w14:textId="77777777" w:rsidR="00800A1B" w:rsidRDefault="00800A1B" w:rsidP="00531C2E">
      <w:pPr>
        <w:pStyle w:val="ListParagraph"/>
        <w:numPr>
          <w:ilvl w:val="0"/>
          <w:numId w:val="17"/>
        </w:numPr>
      </w:pPr>
      <w:r w:rsidRPr="00B22A32">
        <w:t>The system</w:t>
      </w:r>
      <w:r>
        <w:t xml:space="preserve"> displays an error message regarding network connectivity problem.</w:t>
      </w:r>
    </w:p>
    <w:p w14:paraId="30C63516" w14:textId="4F623D4A" w:rsidR="00580324" w:rsidRDefault="00580324" w:rsidP="00531C2E">
      <w:pPr>
        <w:pStyle w:val="StyleHeading2Sub-headingH2ChapterNumberAppendixLetterchnh"/>
      </w:pPr>
      <w:bookmarkStart w:id="54" w:name="_Toc496863652"/>
      <w:r>
        <w:t>Exception Flow 5:</w:t>
      </w:r>
      <w:bookmarkEnd w:id="54"/>
      <w:r>
        <w:t xml:space="preserve"> </w:t>
      </w:r>
    </w:p>
    <w:p w14:paraId="3EEF4D0E" w14:textId="0BCBCB87" w:rsidR="00580324" w:rsidRDefault="00580324" w:rsidP="00531C2E">
      <w:pPr>
        <w:pStyle w:val="StyleHeading2Sub-headingH2ChapterNumberAppendixLetterchnh"/>
      </w:pPr>
      <w:bookmarkStart w:id="55" w:name="_Toc496863653"/>
      <w:r>
        <w:t xml:space="preserve">Name: user leaves the </w:t>
      </w:r>
      <w:r w:rsidR="00690352">
        <w:t>Update profile</w:t>
      </w:r>
      <w:r>
        <w:t xml:space="preserve"> form blank and click on submit</w:t>
      </w:r>
      <w:bookmarkEnd w:id="55"/>
    </w:p>
    <w:p w14:paraId="7D6BF789" w14:textId="77777777" w:rsidR="00580324" w:rsidRDefault="00580324" w:rsidP="00531C2E"/>
    <w:p w14:paraId="320440BA" w14:textId="7F5292D2" w:rsidR="00580324" w:rsidRDefault="00580324" w:rsidP="00531C2E">
      <w:pPr>
        <w:pStyle w:val="ListParagraph"/>
        <w:numPr>
          <w:ilvl w:val="0"/>
          <w:numId w:val="28"/>
        </w:numPr>
      </w:pPr>
      <w:r w:rsidRPr="002445D4">
        <w:t xml:space="preserve">User clicks on the </w:t>
      </w:r>
      <w:r w:rsidRPr="00EA7593">
        <w:rPr>
          <w:b/>
        </w:rPr>
        <w:t>Login</w:t>
      </w:r>
      <w:r w:rsidRPr="002445D4">
        <w:t xml:space="preserve"> link on the </w:t>
      </w:r>
      <w:proofErr w:type="spellStart"/>
      <w:r w:rsidR="00D604D2">
        <w:t>eClassroom</w:t>
      </w:r>
      <w:proofErr w:type="spellEnd"/>
      <w:r w:rsidR="00D604D2" w:rsidRPr="002445D4">
        <w:t xml:space="preserve"> </w:t>
      </w:r>
      <w:r w:rsidRPr="002445D4">
        <w:t>home page</w:t>
      </w:r>
      <w:r>
        <w:t>.</w:t>
      </w:r>
    </w:p>
    <w:p w14:paraId="6833E015" w14:textId="77777777" w:rsidR="00580324" w:rsidRDefault="00580324" w:rsidP="00531C2E">
      <w:pPr>
        <w:pStyle w:val="ListParagraph"/>
        <w:numPr>
          <w:ilvl w:val="0"/>
          <w:numId w:val="28"/>
        </w:numPr>
      </w:pPr>
      <w:r>
        <w:t xml:space="preserve">The system displays </w:t>
      </w:r>
      <w:r w:rsidRPr="00EA7593">
        <w:rPr>
          <w:b/>
        </w:rPr>
        <w:t>Login</w:t>
      </w:r>
      <w:r>
        <w:t xml:space="preserve"> page.</w:t>
      </w:r>
    </w:p>
    <w:p w14:paraId="29286E88" w14:textId="77777777" w:rsidR="00580324" w:rsidRDefault="00580324" w:rsidP="00531C2E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Username</w:t>
      </w:r>
    </w:p>
    <w:p w14:paraId="0F251646" w14:textId="77777777" w:rsidR="00580324" w:rsidRDefault="00580324" w:rsidP="00531C2E">
      <w:pPr>
        <w:pStyle w:val="ListParagraph"/>
        <w:numPr>
          <w:ilvl w:val="0"/>
          <w:numId w:val="28"/>
        </w:numPr>
      </w:pPr>
      <w:r>
        <w:t xml:space="preserve">User enters </w:t>
      </w:r>
      <w:r w:rsidRPr="00EA7593">
        <w:rPr>
          <w:b/>
        </w:rPr>
        <w:t>Password</w:t>
      </w:r>
    </w:p>
    <w:p w14:paraId="1CD43E1E" w14:textId="77777777" w:rsidR="00580324" w:rsidRDefault="00580324" w:rsidP="00531C2E">
      <w:pPr>
        <w:pStyle w:val="ListParagraph"/>
        <w:numPr>
          <w:ilvl w:val="0"/>
          <w:numId w:val="28"/>
        </w:numPr>
      </w:pPr>
      <w:r>
        <w:t xml:space="preserve">User clicks on the </w:t>
      </w:r>
      <w:r w:rsidRPr="00EA7593">
        <w:rPr>
          <w:b/>
        </w:rPr>
        <w:t>Login</w:t>
      </w:r>
      <w:r>
        <w:t xml:space="preserve"> button</w:t>
      </w:r>
    </w:p>
    <w:p w14:paraId="155FD1B4" w14:textId="77777777" w:rsidR="00580324" w:rsidRPr="00690352" w:rsidRDefault="00580324" w:rsidP="00531C2E">
      <w:pPr>
        <w:pStyle w:val="ListParagraph"/>
        <w:numPr>
          <w:ilvl w:val="0"/>
          <w:numId w:val="28"/>
        </w:numPr>
      </w:pPr>
      <w:r>
        <w:t xml:space="preserve">The system validates </w:t>
      </w:r>
      <w:r w:rsidRPr="00EA7593">
        <w:rPr>
          <w:b/>
        </w:rPr>
        <w:t>Username</w:t>
      </w:r>
      <w:r>
        <w:t xml:space="preserve"> &amp; </w:t>
      </w:r>
      <w:r w:rsidRPr="00EA7593">
        <w:rPr>
          <w:b/>
        </w:rPr>
        <w:t>Password</w:t>
      </w:r>
    </w:p>
    <w:p w14:paraId="71272D5F" w14:textId="07047965" w:rsidR="00690352" w:rsidRPr="00690352" w:rsidRDefault="00690352" w:rsidP="00531C2E">
      <w:pPr>
        <w:pStyle w:val="ListParagraph"/>
        <w:numPr>
          <w:ilvl w:val="0"/>
          <w:numId w:val="28"/>
        </w:numPr>
      </w:pPr>
      <w:r w:rsidRPr="00690352">
        <w:t>System displays the dashboard</w:t>
      </w:r>
    </w:p>
    <w:p w14:paraId="17FCA0D6" w14:textId="2D89B9C2" w:rsidR="00580324" w:rsidRDefault="00690352" w:rsidP="00531C2E">
      <w:pPr>
        <w:pStyle w:val="ListParagraph"/>
        <w:numPr>
          <w:ilvl w:val="0"/>
          <w:numId w:val="28"/>
        </w:numPr>
      </w:pPr>
      <w:r>
        <w:t>User clicks on My profile</w:t>
      </w:r>
    </w:p>
    <w:p w14:paraId="44C37676" w14:textId="5C732BA9" w:rsidR="00580324" w:rsidRDefault="00580324" w:rsidP="00531C2E">
      <w:pPr>
        <w:pStyle w:val="ListParagraph"/>
        <w:numPr>
          <w:ilvl w:val="0"/>
          <w:numId w:val="28"/>
        </w:numPr>
      </w:pPr>
      <w:r>
        <w:t>User keeps the form blank and click on submit button.</w:t>
      </w:r>
    </w:p>
    <w:p w14:paraId="1BE36AB2" w14:textId="2E32E2FF" w:rsidR="008745AD" w:rsidRPr="009F5790" w:rsidRDefault="00580324" w:rsidP="00F9098E">
      <w:pPr>
        <w:pStyle w:val="ListParagraph"/>
        <w:numPr>
          <w:ilvl w:val="0"/>
          <w:numId w:val="28"/>
        </w:numPr>
      </w:pPr>
      <w:r>
        <w:t xml:space="preserve">System prompts the user to enter the </w:t>
      </w:r>
      <w:proofErr w:type="gramStart"/>
      <w:r>
        <w:t>Required</w:t>
      </w:r>
      <w:proofErr w:type="gramEnd"/>
      <w:r>
        <w:t xml:space="preserve"> details.</w:t>
      </w:r>
    </w:p>
    <w:p w14:paraId="028B5EC2" w14:textId="77777777" w:rsidR="009F5790" w:rsidRPr="009F5790" w:rsidRDefault="009F5790" w:rsidP="00531C2E">
      <w:pPr>
        <w:pStyle w:val="StyleHeading1H1Mainheading1Heading1Heading10Head1h1Sec"/>
      </w:pPr>
      <w:bookmarkStart w:id="56" w:name="_Toc145125013"/>
      <w:bookmarkStart w:id="57" w:name="_Toc165439511"/>
      <w:bookmarkStart w:id="58" w:name="_Toc186019620"/>
      <w:bookmarkStart w:id="59" w:name="_Toc496863654"/>
      <w:r w:rsidRPr="009F5790">
        <w:t>Post Conditions</w:t>
      </w:r>
      <w:bookmarkEnd w:id="43"/>
      <w:bookmarkEnd w:id="56"/>
      <w:bookmarkEnd w:id="57"/>
      <w:bookmarkEnd w:id="58"/>
      <w:bookmarkEnd w:id="59"/>
    </w:p>
    <w:p w14:paraId="332A8832" w14:textId="77777777" w:rsidR="009F5790" w:rsidRPr="009F5790" w:rsidRDefault="009F5790" w:rsidP="00531C2E">
      <w:pPr>
        <w:pStyle w:val="BodyText3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4428"/>
      </w:tblGrid>
      <w:tr w:rsidR="009F5790" w:rsidRPr="009F5790" w14:paraId="0A18AD99" w14:textId="77777777" w:rsidTr="00F9098E">
        <w:trPr>
          <w:tblHeader/>
        </w:trPr>
        <w:tc>
          <w:tcPr>
            <w:tcW w:w="4428" w:type="dxa"/>
          </w:tcPr>
          <w:p w14:paraId="01B7B884" w14:textId="77777777" w:rsidR="009F5790" w:rsidRPr="009F5790" w:rsidRDefault="009F5790" w:rsidP="00531C2E">
            <w:r w:rsidRPr="009F5790">
              <w:t>Flow Name</w:t>
            </w:r>
          </w:p>
        </w:tc>
        <w:tc>
          <w:tcPr>
            <w:tcW w:w="4428" w:type="dxa"/>
          </w:tcPr>
          <w:p w14:paraId="002E44F9" w14:textId="77777777" w:rsidR="009F5790" w:rsidRPr="009F5790" w:rsidRDefault="009F5790" w:rsidP="00531C2E">
            <w:r w:rsidRPr="009F5790">
              <w:t>Post Condition</w:t>
            </w:r>
          </w:p>
        </w:tc>
      </w:tr>
      <w:tr w:rsidR="007B41E9" w:rsidRPr="009F5790" w14:paraId="157725F0" w14:textId="77777777" w:rsidTr="00F9098E">
        <w:tc>
          <w:tcPr>
            <w:tcW w:w="4428" w:type="dxa"/>
          </w:tcPr>
          <w:p w14:paraId="6FC88656" w14:textId="1DF335FB" w:rsidR="007B41E9" w:rsidRPr="009F5790" w:rsidRDefault="00690352" w:rsidP="00531C2E">
            <w:pPr>
              <w:pStyle w:val="Footer"/>
            </w:pPr>
            <w:r w:rsidRPr="00913ACC">
              <w:t xml:space="preserve">Successful login to </w:t>
            </w:r>
            <w:proofErr w:type="spellStart"/>
            <w:r w:rsidR="00F9098E">
              <w:t>eClassroom</w:t>
            </w:r>
            <w:proofErr w:type="spellEnd"/>
            <w:r>
              <w:t xml:space="preserve"> and user successfully update his profile.</w:t>
            </w:r>
          </w:p>
        </w:tc>
        <w:tc>
          <w:tcPr>
            <w:tcW w:w="4428" w:type="dxa"/>
          </w:tcPr>
          <w:p w14:paraId="7AD6974C" w14:textId="0618F0FD" w:rsidR="007B41E9" w:rsidRPr="009F5790" w:rsidRDefault="007B41E9" w:rsidP="00531C2E">
            <w:pPr>
              <w:pStyle w:val="infoblue"/>
            </w:pPr>
            <w:r>
              <w:t>U</w:t>
            </w:r>
            <w:r w:rsidR="00690352">
              <w:t xml:space="preserve">ser will be logged in to the </w:t>
            </w:r>
            <w:proofErr w:type="spellStart"/>
            <w:r w:rsidR="00D604D2">
              <w:t>eClassroom</w:t>
            </w:r>
            <w:proofErr w:type="spellEnd"/>
            <w:r w:rsidR="00D604D2">
              <w:t xml:space="preserve"> </w:t>
            </w:r>
            <w:r>
              <w:t xml:space="preserve">successfully and </w:t>
            </w:r>
            <w:r w:rsidRPr="009F1100">
              <w:t xml:space="preserve">system </w:t>
            </w:r>
            <w:r>
              <w:t>should navigate</w:t>
            </w:r>
            <w:r w:rsidRPr="009F1100">
              <w:t xml:space="preserve"> user to the </w:t>
            </w:r>
            <w:r w:rsidR="00531C2E">
              <w:t>dashboard</w:t>
            </w:r>
            <w:r w:rsidR="008745AD">
              <w:t xml:space="preserve"> and user </w:t>
            </w:r>
            <w:r w:rsidR="00531C2E">
              <w:t>updates the profile successfully</w:t>
            </w:r>
            <w:r w:rsidR="009321EB">
              <w:t>.</w:t>
            </w:r>
          </w:p>
        </w:tc>
      </w:tr>
      <w:tr w:rsidR="007B41E9" w:rsidRPr="007B41E9" w14:paraId="17525C3D" w14:textId="77777777" w:rsidTr="00F9098E">
        <w:tc>
          <w:tcPr>
            <w:tcW w:w="4428" w:type="dxa"/>
          </w:tcPr>
          <w:p w14:paraId="712A0B86" w14:textId="70EDD388" w:rsidR="00531C2E" w:rsidRPr="00531C2E" w:rsidRDefault="00531C2E" w:rsidP="00531C2E">
            <w:r w:rsidRPr="00531C2E">
              <w:t xml:space="preserve">successful login to </w:t>
            </w:r>
            <w:proofErr w:type="spellStart"/>
            <w:r w:rsidR="00F9098E">
              <w:t>eClassroom</w:t>
            </w:r>
            <w:proofErr w:type="spellEnd"/>
            <w:r w:rsidR="00F9098E" w:rsidRPr="00531C2E">
              <w:t xml:space="preserve"> </w:t>
            </w:r>
            <w:r w:rsidRPr="00531C2E">
              <w:t>on second attempt AND USER Successfully updates his profile</w:t>
            </w:r>
          </w:p>
          <w:p w14:paraId="16F72E40" w14:textId="282A1310" w:rsidR="007B41E9" w:rsidRPr="007B41E9" w:rsidRDefault="007B41E9" w:rsidP="00531C2E"/>
        </w:tc>
        <w:tc>
          <w:tcPr>
            <w:tcW w:w="4428" w:type="dxa"/>
          </w:tcPr>
          <w:p w14:paraId="23B5FA5C" w14:textId="7B5669C5" w:rsidR="007B41E9" w:rsidRPr="007B41E9" w:rsidRDefault="00531C2E" w:rsidP="00531C2E">
            <w:r w:rsidRPr="00531C2E">
              <w:t>User will be logged in to the e class room successfully and system should navigate user to the dashboard and user updates the profile successfully.</w:t>
            </w:r>
          </w:p>
        </w:tc>
      </w:tr>
      <w:tr w:rsidR="00531C2E" w:rsidRPr="007B41E9" w14:paraId="4685A7D1" w14:textId="77777777" w:rsidTr="00F9098E">
        <w:tc>
          <w:tcPr>
            <w:tcW w:w="4428" w:type="dxa"/>
          </w:tcPr>
          <w:p w14:paraId="00889088" w14:textId="5B09D204" w:rsidR="00580324" w:rsidRPr="00531C2E" w:rsidRDefault="00690352" w:rsidP="00531C2E">
            <w:r w:rsidRPr="00531C2E">
              <w:t xml:space="preserve">Login to the </w:t>
            </w:r>
            <w:proofErr w:type="spellStart"/>
            <w:r w:rsidR="00F9098E">
              <w:t>eClassroom</w:t>
            </w:r>
            <w:proofErr w:type="spellEnd"/>
            <w:r w:rsidR="00F9098E" w:rsidRPr="00531C2E">
              <w:t xml:space="preserve"> </w:t>
            </w:r>
            <w:r w:rsidR="00580324" w:rsidRPr="00531C2E">
              <w:t xml:space="preserve">and user </w:t>
            </w:r>
            <w:r w:rsidRPr="00531C2E">
              <w:t>updates profile</w:t>
            </w:r>
            <w:r w:rsidR="00580324" w:rsidRPr="00531C2E">
              <w:t xml:space="preserve"> and fill correct details second time</w:t>
            </w:r>
          </w:p>
          <w:p w14:paraId="3BCC87A8" w14:textId="77777777" w:rsidR="00531C2E" w:rsidRPr="00531C2E" w:rsidRDefault="00531C2E" w:rsidP="00531C2E"/>
        </w:tc>
        <w:tc>
          <w:tcPr>
            <w:tcW w:w="4428" w:type="dxa"/>
          </w:tcPr>
          <w:p w14:paraId="307D006A" w14:textId="6FBAD3EC" w:rsidR="00531C2E" w:rsidRPr="00531C2E" w:rsidRDefault="00531C2E" w:rsidP="00531C2E">
            <w:r w:rsidRPr="00531C2E">
              <w:t xml:space="preserve">User will be logged in to the </w:t>
            </w:r>
            <w:proofErr w:type="spellStart"/>
            <w:r w:rsidR="00D604D2">
              <w:t>eClassroom</w:t>
            </w:r>
            <w:proofErr w:type="spellEnd"/>
            <w:r w:rsidR="00D604D2" w:rsidRPr="00531C2E">
              <w:t xml:space="preserve"> </w:t>
            </w:r>
            <w:r w:rsidRPr="00531C2E">
              <w:t>successfully and system should navigate user to the dashboard and user updates the profile successfully.</w:t>
            </w:r>
          </w:p>
        </w:tc>
      </w:tr>
      <w:tr w:rsidR="007B41E9" w:rsidRPr="007B41E9" w14:paraId="2CE33834" w14:textId="77777777" w:rsidTr="00F9098E">
        <w:tc>
          <w:tcPr>
            <w:tcW w:w="4428" w:type="dxa"/>
          </w:tcPr>
          <w:p w14:paraId="43DB0227" w14:textId="6D3FC550" w:rsidR="007B41E9" w:rsidRPr="007B41E9" w:rsidRDefault="007B41E9" w:rsidP="00531C2E">
            <w:r w:rsidRPr="007B41E9">
              <w:lastRenderedPageBreak/>
              <w:t>Exceeded Login Attempts</w:t>
            </w:r>
          </w:p>
        </w:tc>
        <w:tc>
          <w:tcPr>
            <w:tcW w:w="4428" w:type="dxa"/>
          </w:tcPr>
          <w:p w14:paraId="42817C0F" w14:textId="381EC488" w:rsidR="007B41E9" w:rsidRPr="007B41E9" w:rsidRDefault="007B41E9" w:rsidP="00531C2E">
            <w:pPr>
              <w:pStyle w:val="infoblue"/>
            </w:pPr>
            <w:r w:rsidRPr="007B41E9">
              <w:t>The system should suspend the user account and should inform the user that hi</w:t>
            </w:r>
            <w:r w:rsidR="009321EB">
              <w:t>s/her account has been blocked.</w:t>
            </w:r>
          </w:p>
          <w:p w14:paraId="43EE6D48" w14:textId="77777777" w:rsidR="007B41E9" w:rsidRPr="007B41E9" w:rsidRDefault="007B41E9" w:rsidP="00531C2E"/>
        </w:tc>
      </w:tr>
      <w:tr w:rsidR="007B41E9" w:rsidRPr="007B41E9" w14:paraId="50EFF790" w14:textId="77777777" w:rsidTr="00F9098E">
        <w:tc>
          <w:tcPr>
            <w:tcW w:w="4428" w:type="dxa"/>
          </w:tcPr>
          <w:p w14:paraId="2A7601A8" w14:textId="0A07E087" w:rsidR="007B41E9" w:rsidRPr="007B41E9" w:rsidRDefault="007B41E9" w:rsidP="00531C2E">
            <w:r w:rsidRPr="007B41E9">
              <w:t>Web Server Down</w:t>
            </w:r>
          </w:p>
        </w:tc>
        <w:tc>
          <w:tcPr>
            <w:tcW w:w="4428" w:type="dxa"/>
          </w:tcPr>
          <w:p w14:paraId="0C2A61A0" w14:textId="0F66607D" w:rsidR="007B41E9" w:rsidRPr="007B41E9" w:rsidRDefault="007B41E9" w:rsidP="00531C2E">
            <w:pPr>
              <w:pStyle w:val="infoblue"/>
            </w:pPr>
            <w:r w:rsidRPr="007B41E9">
              <w:t>The system should display an error message to the user regarding web server unavailability problem</w:t>
            </w:r>
            <w:r w:rsidR="009321EB">
              <w:t>.</w:t>
            </w:r>
          </w:p>
        </w:tc>
      </w:tr>
      <w:tr w:rsidR="007B41E9" w:rsidRPr="007B41E9" w14:paraId="1ADF802C" w14:textId="77777777" w:rsidTr="00F9098E">
        <w:tc>
          <w:tcPr>
            <w:tcW w:w="4428" w:type="dxa"/>
          </w:tcPr>
          <w:p w14:paraId="4092D321" w14:textId="0B44E0E5" w:rsidR="007B41E9" w:rsidRPr="007B41E9" w:rsidRDefault="007B41E9" w:rsidP="00531C2E">
            <w:r w:rsidRPr="007B41E9">
              <w:t>Database Connectivity Error</w:t>
            </w:r>
          </w:p>
        </w:tc>
        <w:tc>
          <w:tcPr>
            <w:tcW w:w="4428" w:type="dxa"/>
          </w:tcPr>
          <w:p w14:paraId="5BBA7320" w14:textId="65904F09" w:rsidR="007B41E9" w:rsidRPr="007B41E9" w:rsidRDefault="007B41E9" w:rsidP="00531C2E">
            <w:pPr>
              <w:pStyle w:val="infoblue"/>
            </w:pPr>
            <w:r w:rsidRPr="007B41E9">
              <w:t>The system should display an error message to the user regarding the database connectivity problem</w:t>
            </w:r>
            <w:r w:rsidR="009321EB">
              <w:t>.</w:t>
            </w:r>
          </w:p>
        </w:tc>
      </w:tr>
      <w:tr w:rsidR="007B41E9" w:rsidRPr="007B41E9" w14:paraId="6BA3C325" w14:textId="77777777" w:rsidTr="00F9098E">
        <w:tc>
          <w:tcPr>
            <w:tcW w:w="4428" w:type="dxa"/>
          </w:tcPr>
          <w:p w14:paraId="22CE5F70" w14:textId="04824F77" w:rsidR="007B41E9" w:rsidRPr="007B41E9" w:rsidRDefault="007B41E9" w:rsidP="00531C2E">
            <w:r w:rsidRPr="007B41E9">
              <w:t>Network Connectivity Error</w:t>
            </w:r>
          </w:p>
        </w:tc>
        <w:tc>
          <w:tcPr>
            <w:tcW w:w="4428" w:type="dxa"/>
          </w:tcPr>
          <w:p w14:paraId="62302261" w14:textId="6C34EBE0" w:rsidR="007B41E9" w:rsidRPr="007B41E9" w:rsidRDefault="007B41E9" w:rsidP="00531C2E">
            <w:pPr>
              <w:pStyle w:val="infoblue"/>
            </w:pPr>
            <w:r w:rsidRPr="007B41E9">
              <w:t>The system should display an error message to the user regarding the network connectivity problem</w:t>
            </w:r>
            <w:r w:rsidR="009321EB">
              <w:t>.</w:t>
            </w:r>
          </w:p>
        </w:tc>
      </w:tr>
      <w:tr w:rsidR="0034267C" w:rsidRPr="007B41E9" w14:paraId="0859670F" w14:textId="77777777" w:rsidTr="00F9098E">
        <w:tc>
          <w:tcPr>
            <w:tcW w:w="4428" w:type="dxa"/>
          </w:tcPr>
          <w:p w14:paraId="6D2099F5" w14:textId="77777777" w:rsidR="00580324" w:rsidRPr="00531C2E" w:rsidRDefault="00580324" w:rsidP="00531C2E">
            <w:r w:rsidRPr="00531C2E">
              <w:t xml:space="preserve">user leaves the </w:t>
            </w:r>
            <w:r w:rsidR="00690352" w:rsidRPr="00531C2E">
              <w:t>Update profile</w:t>
            </w:r>
            <w:r w:rsidRPr="00531C2E">
              <w:t xml:space="preserve"> form blank and click on submit</w:t>
            </w:r>
          </w:p>
          <w:p w14:paraId="6DC3BA79" w14:textId="0A68AF7A" w:rsidR="0034267C" w:rsidRPr="007B41E9" w:rsidRDefault="0034267C" w:rsidP="00531C2E"/>
        </w:tc>
        <w:tc>
          <w:tcPr>
            <w:tcW w:w="4428" w:type="dxa"/>
          </w:tcPr>
          <w:p w14:paraId="08D5ACF8" w14:textId="04E2DCDC" w:rsidR="0034267C" w:rsidRPr="007B41E9" w:rsidRDefault="0034267C" w:rsidP="00531C2E">
            <w:pPr>
              <w:pStyle w:val="infoblue"/>
            </w:pPr>
            <w:r>
              <w:t>The System Prompts the user to enter all the required fields.</w:t>
            </w:r>
          </w:p>
        </w:tc>
      </w:tr>
    </w:tbl>
    <w:p w14:paraId="23EFDC96" w14:textId="77777777" w:rsidR="009F5790" w:rsidRPr="009F5790" w:rsidRDefault="009F5790" w:rsidP="00531C2E"/>
    <w:p w14:paraId="43EE3B16" w14:textId="77777777" w:rsidR="009F5790" w:rsidRPr="009F5790" w:rsidRDefault="009F5790" w:rsidP="00531C2E"/>
    <w:p w14:paraId="338C66C3" w14:textId="77777777" w:rsidR="009F5790" w:rsidRPr="009F5790" w:rsidRDefault="009F5790" w:rsidP="00531C2E">
      <w:pPr>
        <w:pStyle w:val="StyleHeading1H1Mainheading1Heading1Heading10Head1h1Sec"/>
      </w:pPr>
      <w:bookmarkStart w:id="60" w:name="_Toc144299928"/>
      <w:bookmarkStart w:id="61" w:name="_Toc145125014"/>
      <w:bookmarkStart w:id="62" w:name="_Toc165439512"/>
      <w:bookmarkStart w:id="63" w:name="_Toc186019621"/>
      <w:bookmarkStart w:id="64" w:name="_Toc496863655"/>
      <w:r w:rsidRPr="009F5790">
        <w:t>Special Requirements</w:t>
      </w:r>
      <w:bookmarkEnd w:id="60"/>
      <w:bookmarkEnd w:id="61"/>
      <w:bookmarkEnd w:id="62"/>
      <w:bookmarkEnd w:id="63"/>
      <w:bookmarkEnd w:id="64"/>
    </w:p>
    <w:p w14:paraId="7F30F35B" w14:textId="10D0F466" w:rsidR="00524418" w:rsidRPr="0004791E" w:rsidRDefault="00524418" w:rsidP="00531C2E">
      <w:pPr>
        <w:pStyle w:val="StyleHeading2Sub-headingH2ChapterNumberAppendixLetterchnh"/>
      </w:pPr>
      <w:bookmarkStart w:id="65" w:name="_Toc496863656"/>
      <w:r>
        <w:t>Performance</w:t>
      </w:r>
      <w:bookmarkEnd w:id="65"/>
      <w:r w:rsidRPr="0004791E">
        <w:t xml:space="preserve"> </w:t>
      </w:r>
    </w:p>
    <w:p w14:paraId="36F3F0B1" w14:textId="467B7C78" w:rsidR="00524418" w:rsidRPr="00DE247D" w:rsidRDefault="00D36775" w:rsidP="00531C2E">
      <w:pPr>
        <w:pStyle w:val="ListParagraph"/>
        <w:numPr>
          <w:ilvl w:val="0"/>
          <w:numId w:val="18"/>
        </w:numPr>
      </w:pPr>
      <w:r>
        <w:t xml:space="preserve">The click on Ok button of login </w:t>
      </w:r>
      <w:r w:rsidR="00261AEF">
        <w:t>shall display th</w:t>
      </w:r>
      <w:r>
        <w:t>e</w:t>
      </w:r>
      <w:r w:rsidR="00261AEF">
        <w:t xml:space="preserve"> </w:t>
      </w:r>
      <w:r w:rsidR="00531C2E">
        <w:t>Dashboard</w:t>
      </w:r>
      <w:r>
        <w:t xml:space="preserve"> page within </w:t>
      </w:r>
      <w:r w:rsidR="00261AEF">
        <w:t>5 seconds of user request</w:t>
      </w:r>
    </w:p>
    <w:p w14:paraId="55EE0ED8" w14:textId="6FF2F818" w:rsidR="00261AEF" w:rsidRPr="0004791E" w:rsidRDefault="00261AEF" w:rsidP="00531C2E">
      <w:pPr>
        <w:pStyle w:val="StyleHeading2Sub-headingH2ChapterNumberAppendixLetterchnh"/>
      </w:pPr>
      <w:bookmarkStart w:id="66" w:name="_Toc496863657"/>
      <w:r>
        <w:t>Availability</w:t>
      </w:r>
      <w:bookmarkEnd w:id="66"/>
      <w:r>
        <w:t xml:space="preserve"> </w:t>
      </w:r>
    </w:p>
    <w:p w14:paraId="32F7FE43" w14:textId="573F412D" w:rsidR="00261AEF" w:rsidRPr="00DE247D" w:rsidRDefault="00261AEF" w:rsidP="00531C2E">
      <w:pPr>
        <w:pStyle w:val="ListParagraph"/>
        <w:numPr>
          <w:ilvl w:val="1"/>
          <w:numId w:val="28"/>
        </w:numPr>
      </w:pPr>
      <w:r>
        <w:t xml:space="preserve">The </w:t>
      </w:r>
      <w:r w:rsidR="00D36775">
        <w:t>Employees</w:t>
      </w:r>
      <w:r>
        <w:t xml:space="preserve"> can</w:t>
      </w:r>
      <w:r w:rsidR="00D36775">
        <w:t xml:space="preserve"> </w:t>
      </w:r>
      <w:r w:rsidR="00531C2E">
        <w:t xml:space="preserve">update </w:t>
      </w:r>
      <w:r w:rsidR="00750430">
        <w:t>profile</w:t>
      </w:r>
      <w:r>
        <w:t xml:space="preserve"> on working days</w:t>
      </w:r>
      <w:r w:rsidR="00E701E7">
        <w:t xml:space="preserve"> 24x7 but can</w:t>
      </w:r>
      <w:r>
        <w:t xml:space="preserve">not </w:t>
      </w:r>
      <w:r w:rsidR="00E701E7">
        <w:t xml:space="preserve">register </w:t>
      </w:r>
      <w:r>
        <w:t>on national holidays.</w:t>
      </w:r>
    </w:p>
    <w:p w14:paraId="1BB628C4" w14:textId="2BA3CA81" w:rsidR="00307C46" w:rsidRPr="0004791E" w:rsidRDefault="00307C46" w:rsidP="00531C2E">
      <w:pPr>
        <w:pStyle w:val="StyleHeading2Sub-headingH2ChapterNumberAppendixLetterchnh"/>
      </w:pPr>
      <w:bookmarkStart w:id="67" w:name="_Toc496863658"/>
      <w:r>
        <w:t>User Interface</w:t>
      </w:r>
      <w:bookmarkEnd w:id="67"/>
      <w:r w:rsidRPr="0004791E">
        <w:t xml:space="preserve"> </w:t>
      </w:r>
    </w:p>
    <w:p w14:paraId="1DDA0646" w14:textId="6D188CDF" w:rsidR="009F5790" w:rsidRDefault="00A318D4" w:rsidP="00531C2E">
      <w:pPr>
        <w:pStyle w:val="ListParagraph"/>
        <w:numPr>
          <w:ilvl w:val="1"/>
          <w:numId w:val="16"/>
        </w:numPr>
      </w:pPr>
      <w:r>
        <w:t xml:space="preserve">The </w:t>
      </w:r>
      <w:r w:rsidR="009B1AA4">
        <w:t>Labels of the form</w:t>
      </w:r>
      <w:r w:rsidR="00517857">
        <w:t xml:space="preserve"> shall be bold</w:t>
      </w:r>
    </w:p>
    <w:p w14:paraId="26121109" w14:textId="159652DC" w:rsidR="00517857" w:rsidRDefault="009B1AA4" w:rsidP="00531C2E">
      <w:pPr>
        <w:pStyle w:val="ListParagraph"/>
        <w:numPr>
          <w:ilvl w:val="1"/>
          <w:numId w:val="16"/>
        </w:numPr>
      </w:pPr>
      <w:r>
        <w:t>All the by drop down menus should have a default option</w:t>
      </w:r>
    </w:p>
    <w:p w14:paraId="1E243CAB" w14:textId="50997A2C" w:rsidR="00517857" w:rsidRDefault="009B1AA4" w:rsidP="00531C2E">
      <w:pPr>
        <w:pStyle w:val="ListParagraph"/>
        <w:numPr>
          <w:ilvl w:val="1"/>
          <w:numId w:val="16"/>
        </w:numPr>
      </w:pPr>
      <w:r>
        <w:t>Mandatory fiel</w:t>
      </w:r>
      <w:r w:rsidR="00531C2E">
        <w:t>d</w:t>
      </w:r>
      <w:r>
        <w:t xml:space="preserve">s should be marked by </w:t>
      </w:r>
      <w:proofErr w:type="spellStart"/>
      <w:r>
        <w:t>astricks</w:t>
      </w:r>
      <w:proofErr w:type="spellEnd"/>
    </w:p>
    <w:p w14:paraId="25B3E02F" w14:textId="08DE4EF9" w:rsidR="00517857" w:rsidRDefault="00517857" w:rsidP="00531C2E">
      <w:pPr>
        <w:pStyle w:val="ListParagraph"/>
        <w:numPr>
          <w:ilvl w:val="1"/>
          <w:numId w:val="16"/>
        </w:numPr>
      </w:pPr>
      <w:r>
        <w:t>The logout and back button should be available on every page of the application</w:t>
      </w:r>
    </w:p>
    <w:p w14:paraId="7FCE4EB1" w14:textId="77777777" w:rsidR="008D7A48" w:rsidRDefault="008D7A48" w:rsidP="00531C2E"/>
    <w:p w14:paraId="75481756" w14:textId="53EC842F" w:rsidR="00F8175B" w:rsidRPr="0004791E" w:rsidRDefault="00F8175B" w:rsidP="00531C2E">
      <w:pPr>
        <w:pStyle w:val="StyleHeading2Sub-headingH2ChapterNumberAppendixLetterchnh"/>
      </w:pPr>
      <w:bookmarkStart w:id="68" w:name="_Toc496863659"/>
      <w:r>
        <w:t>Security</w:t>
      </w:r>
      <w:bookmarkEnd w:id="68"/>
    </w:p>
    <w:p w14:paraId="0E9A01BA" w14:textId="4540FEA8" w:rsidR="008D7A48" w:rsidRDefault="008D7A48" w:rsidP="00531C2E">
      <w:pPr>
        <w:pStyle w:val="ListParagraph"/>
        <w:numPr>
          <w:ilvl w:val="0"/>
          <w:numId w:val="19"/>
        </w:numPr>
      </w:pPr>
      <w:r>
        <w:t>Remember my credential option should save username and password in html cookies.</w:t>
      </w:r>
    </w:p>
    <w:p w14:paraId="7A09A4C8" w14:textId="57C75BB6" w:rsidR="00F8175B" w:rsidRPr="009F5790" w:rsidRDefault="00531C2E" w:rsidP="00531C2E">
      <w:pPr>
        <w:pStyle w:val="ListParagraph"/>
        <w:numPr>
          <w:ilvl w:val="0"/>
          <w:numId w:val="19"/>
        </w:numPr>
      </w:pPr>
      <w:r>
        <w:t xml:space="preserve">The </w:t>
      </w:r>
      <w:proofErr w:type="spellStart"/>
      <w:r w:rsidR="00F9098E">
        <w:t>eClassroom</w:t>
      </w:r>
      <w:proofErr w:type="spellEnd"/>
      <w:r w:rsidR="00F9098E">
        <w:t xml:space="preserve"> </w:t>
      </w:r>
      <w:r w:rsidR="003952B2">
        <w:t>will allow</w:t>
      </w:r>
      <w:r w:rsidR="008D7A48">
        <w:t xml:space="preserve"> user to </w:t>
      </w:r>
      <w:proofErr w:type="gramStart"/>
      <w:r w:rsidR="008D7A48">
        <w:t>Cancel</w:t>
      </w:r>
      <w:proofErr w:type="gramEnd"/>
      <w:r w:rsidR="008D7A48">
        <w:t xml:space="preserve"> the applied leave</w:t>
      </w:r>
      <w:r w:rsidR="003952B2">
        <w:t xml:space="preserve"> at any point.</w:t>
      </w:r>
    </w:p>
    <w:p w14:paraId="502F6280" w14:textId="5E8040FA" w:rsidR="009F5790" w:rsidRPr="009F5790" w:rsidRDefault="009F5790" w:rsidP="00531C2E">
      <w:pPr>
        <w:pStyle w:val="StyleHeading1H1Mainheading1Heading1Heading10Head1h1Sec"/>
      </w:pPr>
      <w:bookmarkStart w:id="69" w:name="_Toc144299929"/>
      <w:bookmarkStart w:id="70" w:name="_Toc145125015"/>
      <w:bookmarkStart w:id="71" w:name="_Toc165439513"/>
      <w:bookmarkStart w:id="72" w:name="_Toc186019622"/>
      <w:bookmarkStart w:id="73" w:name="_Toc496863660"/>
      <w:r w:rsidRPr="009F5790">
        <w:lastRenderedPageBreak/>
        <w:t>Extension Points</w:t>
      </w:r>
      <w:bookmarkEnd w:id="69"/>
      <w:bookmarkEnd w:id="70"/>
      <w:bookmarkEnd w:id="71"/>
      <w:bookmarkEnd w:id="72"/>
      <w:bookmarkEnd w:id="73"/>
      <w:r w:rsidR="000A0730">
        <w:t>:</w:t>
      </w:r>
    </w:p>
    <w:p w14:paraId="5198B509" w14:textId="3C32D344" w:rsidR="00DE247D" w:rsidRPr="0004791E" w:rsidRDefault="00DE247D" w:rsidP="00531C2E">
      <w:pPr>
        <w:pStyle w:val="StyleHeading2Sub-headingH2ChapterNumberAppendixLetterchnh"/>
      </w:pPr>
      <w:bookmarkStart w:id="74" w:name="_Toc496863661"/>
      <w:bookmarkStart w:id="75" w:name="_Toc122945797"/>
      <w:bookmarkStart w:id="76" w:name="_Toc123634717"/>
      <w:bookmarkStart w:id="77" w:name="_Toc165439514"/>
      <w:bookmarkStart w:id="78" w:name="_Toc186019623"/>
      <w:r w:rsidRPr="0004791E">
        <w:t xml:space="preserve">Extension in </w:t>
      </w:r>
      <w:r>
        <w:t xml:space="preserve">Alternate </w:t>
      </w:r>
      <w:proofErr w:type="gramStart"/>
      <w:r>
        <w:t xml:space="preserve">Flow </w:t>
      </w:r>
      <w:r w:rsidR="00EA7593">
        <w:t xml:space="preserve"> </w:t>
      </w:r>
      <w:r>
        <w:t>1</w:t>
      </w:r>
      <w:proofErr w:type="gramEnd"/>
      <w:r w:rsidRPr="0004791E">
        <w:t>:</w:t>
      </w:r>
      <w:bookmarkEnd w:id="74"/>
      <w:r w:rsidRPr="0004791E">
        <w:t xml:space="preserve"> </w:t>
      </w:r>
    </w:p>
    <w:p w14:paraId="62FF771A" w14:textId="3A01BE3C" w:rsidR="00DE247D" w:rsidRPr="00DE247D" w:rsidRDefault="00DE247D" w:rsidP="00531C2E">
      <w:r w:rsidRPr="00DE247D">
        <w:t xml:space="preserve">In step 7, if the </w:t>
      </w:r>
      <w:r w:rsidR="00531C2E">
        <w:t>employee</w:t>
      </w:r>
      <w:r w:rsidRPr="00DE247D">
        <w:t xml:space="preserve"> has entered wrong user </w:t>
      </w:r>
      <w:proofErr w:type="gramStart"/>
      <w:r w:rsidRPr="00DE247D">
        <w:t>credentials :</w:t>
      </w:r>
      <w:proofErr w:type="gramEnd"/>
    </w:p>
    <w:p w14:paraId="3C62BE38" w14:textId="77777777" w:rsidR="006C53AA" w:rsidRDefault="006C53AA" w:rsidP="00531C2E">
      <w:r>
        <w:t xml:space="preserve">1. </w:t>
      </w:r>
      <w:r w:rsidR="00DE247D" w:rsidRPr="00DE247D">
        <w:t>The system prompts the user to re-enter the credentials</w:t>
      </w:r>
    </w:p>
    <w:p w14:paraId="74CD0A73" w14:textId="77777777" w:rsidR="006C53AA" w:rsidRDefault="006C53AA" w:rsidP="00531C2E">
      <w:r>
        <w:t xml:space="preserve">2. </w:t>
      </w:r>
      <w:r w:rsidR="00DE247D">
        <w:t>User e</w:t>
      </w:r>
      <w:r>
        <w:t>nters the username and password</w:t>
      </w:r>
    </w:p>
    <w:p w14:paraId="26249805" w14:textId="7D62D6F2" w:rsidR="00DE247D" w:rsidRPr="006C53AA" w:rsidRDefault="006C53AA" w:rsidP="00531C2E">
      <w:r>
        <w:t xml:space="preserve">3. </w:t>
      </w:r>
      <w:r w:rsidR="00DE247D">
        <w:t xml:space="preserve">The system takes user to the </w:t>
      </w:r>
      <w:r w:rsidR="00DE247D" w:rsidRPr="00B22A32">
        <w:rPr>
          <w:b/>
        </w:rPr>
        <w:t>Step 3</w:t>
      </w:r>
      <w:r w:rsidR="00DE247D">
        <w:t xml:space="preserve"> of </w:t>
      </w:r>
      <w:r w:rsidR="00DE247D" w:rsidRPr="00B22A32">
        <w:rPr>
          <w:b/>
        </w:rPr>
        <w:t>Basic Flow</w:t>
      </w:r>
    </w:p>
    <w:p w14:paraId="79AAF70E" w14:textId="77777777" w:rsidR="006C53AA" w:rsidRDefault="006C53AA" w:rsidP="00531C2E"/>
    <w:p w14:paraId="3B0CFABF" w14:textId="77777777" w:rsidR="009F5790" w:rsidRPr="009F5790" w:rsidRDefault="009F5790" w:rsidP="00531C2E">
      <w:pPr>
        <w:pStyle w:val="StyleHeading1H1Mainheading1Heading1Heading10Head1h1Sec"/>
      </w:pPr>
      <w:bookmarkStart w:id="79" w:name="_Toc144299930"/>
      <w:bookmarkStart w:id="80" w:name="_Toc145125016"/>
      <w:bookmarkStart w:id="81" w:name="_Toc165439515"/>
      <w:bookmarkStart w:id="82" w:name="_Toc186019624"/>
      <w:bookmarkStart w:id="83" w:name="_Toc496863662"/>
      <w:bookmarkEnd w:id="75"/>
      <w:bookmarkEnd w:id="76"/>
      <w:bookmarkEnd w:id="77"/>
      <w:bookmarkEnd w:id="78"/>
      <w:r w:rsidRPr="009F5790">
        <w:t>Business Rules</w:t>
      </w:r>
      <w:bookmarkEnd w:id="79"/>
      <w:bookmarkEnd w:id="80"/>
      <w:bookmarkEnd w:id="81"/>
      <w:bookmarkEnd w:id="82"/>
      <w:bookmarkEnd w:id="8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4"/>
        <w:gridCol w:w="3629"/>
        <w:gridCol w:w="2946"/>
      </w:tblGrid>
      <w:tr w:rsidR="009F5790" w:rsidRPr="009F5790" w14:paraId="5DA241AB" w14:textId="77777777" w:rsidTr="008D7A48">
        <w:trPr>
          <w:trHeight w:val="479"/>
          <w:tblHeader/>
        </w:trPr>
        <w:tc>
          <w:tcPr>
            <w:tcW w:w="2264" w:type="dxa"/>
            <w:shd w:val="clear" w:color="auto" w:fill="F3F3F3"/>
          </w:tcPr>
          <w:p w14:paraId="1ACB541A" w14:textId="77777777" w:rsidR="009F5790" w:rsidRPr="009F5790" w:rsidRDefault="009F5790" w:rsidP="00531C2E">
            <w:r w:rsidRPr="009F5790">
              <w:t>Business Rule Name</w:t>
            </w:r>
          </w:p>
        </w:tc>
        <w:tc>
          <w:tcPr>
            <w:tcW w:w="3629" w:type="dxa"/>
            <w:shd w:val="clear" w:color="auto" w:fill="F3F3F3"/>
          </w:tcPr>
          <w:p w14:paraId="05661A87" w14:textId="77777777" w:rsidR="009F5790" w:rsidRPr="009F5790" w:rsidRDefault="009F5790" w:rsidP="00531C2E">
            <w:r w:rsidRPr="009F5790">
              <w:t>Business Rule Description</w:t>
            </w:r>
          </w:p>
        </w:tc>
        <w:tc>
          <w:tcPr>
            <w:tcW w:w="2946" w:type="dxa"/>
            <w:shd w:val="clear" w:color="auto" w:fill="F3F3F3"/>
          </w:tcPr>
          <w:p w14:paraId="39145F8C" w14:textId="77777777" w:rsidR="009F5790" w:rsidRPr="009F5790" w:rsidRDefault="009F5790" w:rsidP="00531C2E">
            <w:r w:rsidRPr="009F5790">
              <w:t>System action (if BR fails)</w:t>
            </w:r>
          </w:p>
        </w:tc>
      </w:tr>
      <w:tr w:rsidR="00026079" w:rsidRPr="00026079" w14:paraId="5E4F9659" w14:textId="77777777" w:rsidTr="008D7A48">
        <w:trPr>
          <w:trHeight w:val="894"/>
        </w:trPr>
        <w:tc>
          <w:tcPr>
            <w:tcW w:w="2264" w:type="dxa"/>
          </w:tcPr>
          <w:p w14:paraId="34BE25B9" w14:textId="59DE3875" w:rsidR="009F5790" w:rsidRPr="00026079" w:rsidRDefault="000A2360" w:rsidP="005802E5">
            <w:pPr>
              <w:pStyle w:val="infoblue"/>
            </w:pPr>
            <w:r w:rsidRPr="00026079">
              <w:t>BR01</w:t>
            </w:r>
          </w:p>
        </w:tc>
        <w:tc>
          <w:tcPr>
            <w:tcW w:w="3629" w:type="dxa"/>
          </w:tcPr>
          <w:p w14:paraId="7DB9F38F" w14:textId="5EF25AE9" w:rsidR="009F5790" w:rsidRPr="00026079" w:rsidRDefault="000A2360" w:rsidP="005802E5">
            <w:pPr>
              <w:pStyle w:val="infoblue"/>
            </w:pPr>
            <w:r w:rsidRPr="00026079">
              <w:t>User must be valid</w:t>
            </w:r>
          </w:p>
        </w:tc>
        <w:tc>
          <w:tcPr>
            <w:tcW w:w="2946" w:type="dxa"/>
          </w:tcPr>
          <w:p w14:paraId="61C1AE7B" w14:textId="4CEE7734" w:rsidR="009F5790" w:rsidRPr="00026079" w:rsidRDefault="00DE7A69" w:rsidP="005802E5">
            <w:pPr>
              <w:pStyle w:val="infoblue"/>
            </w:pPr>
            <w:r>
              <w:t>User is prompted to re-enter</w:t>
            </w:r>
            <w:r w:rsidR="00893E99" w:rsidRPr="00026079">
              <w:t xml:space="preserve"> the login credentials</w:t>
            </w:r>
          </w:p>
        </w:tc>
      </w:tr>
      <w:tr w:rsidR="00026079" w:rsidRPr="00531C2E" w14:paraId="49347A52" w14:textId="77777777" w:rsidTr="008D7A48">
        <w:trPr>
          <w:trHeight w:val="894"/>
        </w:trPr>
        <w:tc>
          <w:tcPr>
            <w:tcW w:w="2264" w:type="dxa"/>
          </w:tcPr>
          <w:p w14:paraId="7155FEA1" w14:textId="7D4585CF" w:rsidR="000A2360" w:rsidRPr="00A01CDE" w:rsidRDefault="000A2360" w:rsidP="005802E5">
            <w:pPr>
              <w:pStyle w:val="infoblue"/>
            </w:pPr>
            <w:r w:rsidRPr="00A01CDE">
              <w:t>BR02</w:t>
            </w:r>
          </w:p>
        </w:tc>
        <w:tc>
          <w:tcPr>
            <w:tcW w:w="3629" w:type="dxa"/>
          </w:tcPr>
          <w:p w14:paraId="2B12A79A" w14:textId="77777777" w:rsidR="00A01CDE" w:rsidRPr="00A01CDE" w:rsidRDefault="00A01CDE" w:rsidP="005802E5">
            <w:pPr>
              <w:pStyle w:val="infoblue"/>
            </w:pPr>
            <w:r w:rsidRPr="00A01CDE">
              <w:t>Required Fields on the my profile</w:t>
            </w:r>
          </w:p>
          <w:p w14:paraId="0B16553C" w14:textId="2CE4F2D2" w:rsidR="000A2360" w:rsidRPr="00A01CDE" w:rsidRDefault="00A01CDE" w:rsidP="005802E5">
            <w:pPr>
              <w:pStyle w:val="infoblue"/>
            </w:pPr>
            <w:r w:rsidRPr="00A01CDE">
              <w:t>Page should be filled</w:t>
            </w:r>
          </w:p>
        </w:tc>
        <w:tc>
          <w:tcPr>
            <w:tcW w:w="2946" w:type="dxa"/>
          </w:tcPr>
          <w:p w14:paraId="72D0A41A" w14:textId="79406880" w:rsidR="000A2360" w:rsidRPr="00A01CDE" w:rsidRDefault="008D7A48" w:rsidP="005802E5">
            <w:pPr>
              <w:pStyle w:val="infoblue"/>
            </w:pPr>
            <w:r w:rsidRPr="00A01CDE">
              <w:t>Displays error</w:t>
            </w:r>
            <w:r w:rsidR="00A01CDE" w:rsidRPr="00A01CDE">
              <w:t xml:space="preserve"> message “Please fill the required fields</w:t>
            </w:r>
            <w:r w:rsidRPr="00A01CDE">
              <w:t>”</w:t>
            </w:r>
          </w:p>
        </w:tc>
      </w:tr>
      <w:tr w:rsidR="00A01CDE" w:rsidRPr="00531C2E" w14:paraId="46D9BAD3" w14:textId="77777777" w:rsidTr="008D7A48">
        <w:trPr>
          <w:trHeight w:val="894"/>
        </w:trPr>
        <w:tc>
          <w:tcPr>
            <w:tcW w:w="2264" w:type="dxa"/>
          </w:tcPr>
          <w:p w14:paraId="48DAF6A3" w14:textId="29E11655" w:rsidR="00A01CDE" w:rsidRPr="00A01CDE" w:rsidRDefault="00A01CDE" w:rsidP="005802E5">
            <w:pPr>
              <w:pStyle w:val="infoblue"/>
            </w:pPr>
            <w:r>
              <w:t>BR03</w:t>
            </w:r>
          </w:p>
        </w:tc>
        <w:tc>
          <w:tcPr>
            <w:tcW w:w="3629" w:type="dxa"/>
          </w:tcPr>
          <w:p w14:paraId="1334B16C" w14:textId="3B228103" w:rsidR="00A01CDE" w:rsidRPr="00A01CDE" w:rsidRDefault="00A01CDE" w:rsidP="005802E5">
            <w:pPr>
              <w:pStyle w:val="infoblue"/>
            </w:pPr>
            <w:r>
              <w:t>Password should be of correct pattern</w:t>
            </w:r>
          </w:p>
        </w:tc>
        <w:tc>
          <w:tcPr>
            <w:tcW w:w="2946" w:type="dxa"/>
          </w:tcPr>
          <w:p w14:paraId="6787266B" w14:textId="40D33721" w:rsidR="00A01CDE" w:rsidRPr="00A01CDE" w:rsidRDefault="00A01CDE" w:rsidP="005802E5">
            <w:pPr>
              <w:pStyle w:val="infoblue"/>
            </w:pPr>
            <w:r>
              <w:t>Display error message ”Enter the password in prescribed format”</w:t>
            </w:r>
          </w:p>
        </w:tc>
      </w:tr>
    </w:tbl>
    <w:p w14:paraId="2E47C33A" w14:textId="77777777" w:rsidR="009F5790" w:rsidRDefault="009F5790" w:rsidP="00531C2E">
      <w:pPr>
        <w:pStyle w:val="CommentText"/>
      </w:pPr>
    </w:p>
    <w:p w14:paraId="1DE5C5A9" w14:textId="77777777" w:rsidR="009B1AA4" w:rsidRDefault="009B1AA4" w:rsidP="00531C2E">
      <w:pPr>
        <w:pStyle w:val="CommentText"/>
      </w:pPr>
    </w:p>
    <w:p w14:paraId="12DCB0E6" w14:textId="77777777" w:rsidR="009B1AA4" w:rsidRDefault="009B1AA4" w:rsidP="00531C2E">
      <w:pPr>
        <w:pStyle w:val="CommentText"/>
      </w:pPr>
    </w:p>
    <w:p w14:paraId="21199D48" w14:textId="77777777" w:rsidR="009B1AA4" w:rsidRPr="009F5790" w:rsidRDefault="009B1AA4" w:rsidP="00531C2E">
      <w:pPr>
        <w:pStyle w:val="CommentText"/>
      </w:pPr>
    </w:p>
    <w:p w14:paraId="12195B52" w14:textId="77777777" w:rsidR="009F5790" w:rsidRDefault="009F5790" w:rsidP="00531C2E">
      <w:pPr>
        <w:pStyle w:val="CommentText"/>
      </w:pPr>
    </w:p>
    <w:p w14:paraId="16163A20" w14:textId="77777777" w:rsidR="00F9098E" w:rsidRDefault="00F9098E" w:rsidP="00531C2E">
      <w:pPr>
        <w:pStyle w:val="CommentText"/>
      </w:pPr>
    </w:p>
    <w:p w14:paraId="6DC0A268" w14:textId="77777777" w:rsidR="00F9098E" w:rsidRDefault="00F9098E" w:rsidP="00531C2E">
      <w:pPr>
        <w:pStyle w:val="CommentText"/>
      </w:pPr>
    </w:p>
    <w:p w14:paraId="1223663F" w14:textId="77777777" w:rsidR="00F9098E" w:rsidRDefault="00F9098E" w:rsidP="00531C2E">
      <w:pPr>
        <w:pStyle w:val="CommentText"/>
      </w:pPr>
    </w:p>
    <w:p w14:paraId="7316391A" w14:textId="77777777" w:rsidR="00F9098E" w:rsidRDefault="00F9098E" w:rsidP="00531C2E">
      <w:pPr>
        <w:pStyle w:val="CommentText"/>
      </w:pPr>
    </w:p>
    <w:p w14:paraId="36999FD2" w14:textId="77777777" w:rsidR="00F9098E" w:rsidRDefault="00F9098E" w:rsidP="00531C2E">
      <w:pPr>
        <w:pStyle w:val="CommentText"/>
      </w:pPr>
    </w:p>
    <w:p w14:paraId="7D88F119" w14:textId="77777777" w:rsidR="00F9098E" w:rsidRDefault="00F9098E" w:rsidP="00531C2E">
      <w:pPr>
        <w:pStyle w:val="CommentText"/>
      </w:pPr>
    </w:p>
    <w:p w14:paraId="09963703" w14:textId="77777777" w:rsidR="00F9098E" w:rsidRPr="009F5790" w:rsidRDefault="00F9098E" w:rsidP="00531C2E">
      <w:pPr>
        <w:pStyle w:val="CommentText"/>
      </w:pPr>
    </w:p>
    <w:p w14:paraId="5FCAD465" w14:textId="794995D4" w:rsidR="009F5790" w:rsidRPr="009F5790" w:rsidRDefault="009F5790" w:rsidP="00531C2E">
      <w:pPr>
        <w:pStyle w:val="StyleHeading1H1Mainheading1Heading1Heading10Head1h1Sec"/>
      </w:pPr>
      <w:bookmarkStart w:id="84" w:name="_Toc144299931"/>
      <w:bookmarkStart w:id="85" w:name="_Toc145125017"/>
      <w:bookmarkStart w:id="86" w:name="_Toc165439516"/>
      <w:bookmarkStart w:id="87" w:name="_Toc186019625"/>
      <w:bookmarkStart w:id="88" w:name="_Toc496863663"/>
      <w:r w:rsidRPr="009F5790">
        <w:lastRenderedPageBreak/>
        <w:t>Diagrams</w:t>
      </w:r>
      <w:bookmarkEnd w:id="84"/>
      <w:bookmarkEnd w:id="85"/>
      <w:bookmarkEnd w:id="86"/>
      <w:bookmarkEnd w:id="87"/>
      <w:bookmarkEnd w:id="88"/>
      <w:r w:rsidR="000A0730">
        <w:t>:</w:t>
      </w:r>
      <w:bookmarkStart w:id="89" w:name="_GoBack"/>
      <w:bookmarkEnd w:id="89"/>
    </w:p>
    <w:p w14:paraId="5DED885D" w14:textId="53A8C3DF" w:rsidR="00132C4A" w:rsidRDefault="009F5790" w:rsidP="00F9098E">
      <w:pPr>
        <w:pStyle w:val="StyleHeading2Sub-headingH2ChapterNumberAppendixLetterchnh"/>
      </w:pPr>
      <w:bookmarkStart w:id="90" w:name="_Toc144299932"/>
      <w:bookmarkStart w:id="91" w:name="_Toc145125018"/>
      <w:bookmarkStart w:id="92" w:name="_Toc165439517"/>
      <w:bookmarkStart w:id="93" w:name="_Toc186019626"/>
      <w:bookmarkStart w:id="94" w:name="_Toc496863664"/>
      <w:r w:rsidRPr="009F5790">
        <w:t>Use Case Diagram</w:t>
      </w:r>
      <w:bookmarkEnd w:id="90"/>
      <w:bookmarkEnd w:id="91"/>
      <w:bookmarkEnd w:id="92"/>
      <w:bookmarkEnd w:id="93"/>
      <w:r w:rsidR="00794598">
        <w:t xml:space="preserve"> for</w:t>
      </w:r>
      <w:bookmarkEnd w:id="94"/>
      <w:r w:rsidR="00794598">
        <w:t xml:space="preserve"> </w:t>
      </w:r>
    </w:p>
    <w:p w14:paraId="0E5E6F4E" w14:textId="77777777" w:rsidR="00C45207" w:rsidRDefault="00C45207" w:rsidP="00531C2E">
      <w:pPr>
        <w:pStyle w:val="infoblue"/>
        <w:rPr>
          <w:noProof/>
          <w:lang w:val="en-US"/>
        </w:rPr>
      </w:pPr>
    </w:p>
    <w:p w14:paraId="034BDB38" w14:textId="2ECD8FA7" w:rsidR="009F5790" w:rsidRPr="009F5790" w:rsidRDefault="00C45207" w:rsidP="00F9098E">
      <w:pPr>
        <w:pStyle w:val="infoblue"/>
      </w:pPr>
      <w:r>
        <w:rPr>
          <w:noProof/>
          <w:lang w:val="en-US"/>
        </w:rPr>
        <w:drawing>
          <wp:inline distT="0" distB="0" distL="0" distR="0" wp14:anchorId="7B7148E9" wp14:editId="1CA185E6">
            <wp:extent cx="5588813" cy="336980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618" t="18064" r="23773" b="37761"/>
                    <a:stretch/>
                  </pic:blipFill>
                  <pic:spPr bwMode="auto">
                    <a:xfrm>
                      <a:off x="0" y="0"/>
                      <a:ext cx="5604339" cy="3379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E2DE9C" w14:textId="77777777" w:rsidR="009F5790" w:rsidRPr="009F5790" w:rsidRDefault="009F5790" w:rsidP="00531C2E">
      <w:pPr>
        <w:pStyle w:val="StyleHeading1H1Mainheading1Heading1Heading10Head1h1Sec"/>
      </w:pPr>
      <w:bookmarkStart w:id="95" w:name="_Toc144299934"/>
      <w:bookmarkStart w:id="96" w:name="_Toc145125020"/>
      <w:bookmarkStart w:id="97" w:name="_Toc165439519"/>
      <w:bookmarkStart w:id="98" w:name="_Toc186019628"/>
      <w:bookmarkStart w:id="99" w:name="_Toc496863665"/>
      <w:r w:rsidRPr="009F5790">
        <w:t>Scenarios</w:t>
      </w:r>
      <w:bookmarkEnd w:id="95"/>
      <w:bookmarkEnd w:id="96"/>
      <w:bookmarkEnd w:id="97"/>
      <w:bookmarkEnd w:id="98"/>
      <w:bookmarkEnd w:id="99"/>
    </w:p>
    <w:p w14:paraId="472550AD" w14:textId="77777777" w:rsidR="009F5790" w:rsidRPr="009F5790" w:rsidRDefault="009F5790" w:rsidP="00531C2E">
      <w:pPr>
        <w:pStyle w:val="StyleHeading2Sub-headingH2ChapterNumberAppendixLetterchnh"/>
      </w:pPr>
      <w:bookmarkStart w:id="100" w:name="_Toc144299935"/>
      <w:bookmarkStart w:id="101" w:name="_Toc145125021"/>
      <w:bookmarkStart w:id="102" w:name="_Toc165439520"/>
      <w:bookmarkStart w:id="103" w:name="_Toc186019629"/>
      <w:bookmarkStart w:id="104" w:name="_Toc496863666"/>
      <w:r w:rsidRPr="009F5790">
        <w:t>Success Scenarios</w:t>
      </w:r>
      <w:bookmarkEnd w:id="100"/>
      <w:bookmarkEnd w:id="101"/>
      <w:bookmarkEnd w:id="102"/>
      <w:bookmarkEnd w:id="103"/>
      <w:bookmarkEnd w:id="104"/>
    </w:p>
    <w:p w14:paraId="51113A37" w14:textId="0DB104EA" w:rsidR="009F5790" w:rsidRPr="009F5790" w:rsidRDefault="009F5790" w:rsidP="00531C2E"/>
    <w:p w14:paraId="686040F8" w14:textId="191099B2" w:rsidR="00624818" w:rsidRDefault="00624818" w:rsidP="00531C2E">
      <w:pPr>
        <w:pStyle w:val="NormalNotesBulleted"/>
        <w:numPr>
          <w:ilvl w:val="0"/>
          <w:numId w:val="7"/>
        </w:numPr>
      </w:pPr>
      <w:r w:rsidRPr="00913ACC">
        <w:t xml:space="preserve">Successful login to the </w:t>
      </w:r>
      <w:proofErr w:type="spellStart"/>
      <w:r w:rsidR="005802E5">
        <w:t>eClassR</w:t>
      </w:r>
      <w:r w:rsidR="00F9098E">
        <w:t>oom</w:t>
      </w:r>
      <w:proofErr w:type="spellEnd"/>
      <w:r w:rsidR="00F9098E">
        <w:t xml:space="preserve"> </w:t>
      </w:r>
      <w:r>
        <w:t>and user successfully update his profile.</w:t>
      </w:r>
    </w:p>
    <w:p w14:paraId="79B733D1" w14:textId="37A5400E" w:rsidR="00624818" w:rsidRPr="00531C2E" w:rsidRDefault="00624818" w:rsidP="00624818">
      <w:pPr>
        <w:pStyle w:val="ListParagraph"/>
        <w:numPr>
          <w:ilvl w:val="0"/>
          <w:numId w:val="7"/>
        </w:numPr>
      </w:pPr>
      <w:r>
        <w:t>S</w:t>
      </w:r>
      <w:r w:rsidRPr="00531C2E">
        <w:t xml:space="preserve">uccessful login to </w:t>
      </w:r>
      <w:proofErr w:type="spellStart"/>
      <w:r w:rsidR="005802E5">
        <w:t>eC</w:t>
      </w:r>
      <w:r w:rsidR="005802E5" w:rsidRPr="00531C2E">
        <w:t>lass</w:t>
      </w:r>
      <w:r w:rsidR="005802E5">
        <w:t>Room</w:t>
      </w:r>
      <w:proofErr w:type="spellEnd"/>
      <w:r w:rsidRPr="00531C2E">
        <w:t xml:space="preserve"> on second attempt AND USER Successfully updates his profile</w:t>
      </w:r>
    </w:p>
    <w:p w14:paraId="59BAF41B" w14:textId="73388D45" w:rsidR="00624818" w:rsidRPr="00531C2E" w:rsidRDefault="00624818" w:rsidP="00624818">
      <w:pPr>
        <w:pStyle w:val="ListParagraph"/>
        <w:numPr>
          <w:ilvl w:val="0"/>
          <w:numId w:val="7"/>
        </w:numPr>
      </w:pPr>
      <w:r w:rsidRPr="00531C2E">
        <w:t>Logi</w:t>
      </w:r>
      <w:r w:rsidR="005802E5">
        <w:t xml:space="preserve">n to the </w:t>
      </w:r>
      <w:proofErr w:type="spellStart"/>
      <w:r w:rsidR="005802E5">
        <w:t>eC</w:t>
      </w:r>
      <w:r w:rsidRPr="00531C2E">
        <w:t>lass</w:t>
      </w:r>
      <w:r w:rsidR="005802E5">
        <w:t>Room</w:t>
      </w:r>
      <w:proofErr w:type="spellEnd"/>
      <w:r w:rsidRPr="00531C2E">
        <w:t xml:space="preserve"> and user updates profile and fill correct details second time</w:t>
      </w:r>
    </w:p>
    <w:p w14:paraId="17B36821" w14:textId="77777777" w:rsidR="009F5790" w:rsidRPr="009F5790" w:rsidRDefault="009F5790" w:rsidP="00531C2E">
      <w:pPr>
        <w:pStyle w:val="StyleHeading2Sub-headingH2ChapterNumberAppendixLetterchnh"/>
      </w:pPr>
      <w:bookmarkStart w:id="105" w:name="_Toc144299936"/>
      <w:bookmarkStart w:id="106" w:name="_Toc145125022"/>
      <w:bookmarkStart w:id="107" w:name="_Toc165439521"/>
      <w:bookmarkStart w:id="108" w:name="_Toc186019630"/>
      <w:bookmarkStart w:id="109" w:name="_Toc496863667"/>
      <w:r w:rsidRPr="009F5790">
        <w:t>Failure Scenarios</w:t>
      </w:r>
      <w:bookmarkEnd w:id="105"/>
      <w:bookmarkEnd w:id="106"/>
      <w:bookmarkEnd w:id="107"/>
      <w:bookmarkEnd w:id="108"/>
      <w:bookmarkEnd w:id="109"/>
    </w:p>
    <w:p w14:paraId="67A8A301" w14:textId="77777777" w:rsidR="00982C75" w:rsidRPr="00F258A6" w:rsidRDefault="00982C75" w:rsidP="00531C2E">
      <w:pPr>
        <w:pStyle w:val="NormalNotesBulleted"/>
        <w:numPr>
          <w:ilvl w:val="0"/>
          <w:numId w:val="7"/>
        </w:numPr>
      </w:pPr>
      <w:r w:rsidRPr="00F258A6">
        <w:t>Exceeded Login Attempts</w:t>
      </w:r>
    </w:p>
    <w:p w14:paraId="4B82413E" w14:textId="77777777" w:rsidR="00982C75" w:rsidRPr="00F258A6" w:rsidRDefault="00982C75" w:rsidP="00531C2E">
      <w:pPr>
        <w:pStyle w:val="NormalNotesBulleted"/>
        <w:numPr>
          <w:ilvl w:val="0"/>
          <w:numId w:val="7"/>
        </w:numPr>
      </w:pPr>
      <w:r w:rsidRPr="00F258A6">
        <w:t>Web Server Down</w:t>
      </w:r>
    </w:p>
    <w:p w14:paraId="5F0DC63B" w14:textId="77777777" w:rsidR="00982C75" w:rsidRPr="00F258A6" w:rsidRDefault="00982C75" w:rsidP="00531C2E">
      <w:pPr>
        <w:pStyle w:val="NormalNotesBulleted"/>
        <w:numPr>
          <w:ilvl w:val="0"/>
          <w:numId w:val="7"/>
        </w:numPr>
      </w:pPr>
      <w:r w:rsidRPr="00F258A6">
        <w:t>Database Connectivity Error</w:t>
      </w:r>
    </w:p>
    <w:p w14:paraId="2E7AB60D" w14:textId="77777777" w:rsidR="00982C75" w:rsidRDefault="00982C75" w:rsidP="00531C2E">
      <w:pPr>
        <w:pStyle w:val="NormalNotesBulleted"/>
        <w:numPr>
          <w:ilvl w:val="0"/>
          <w:numId w:val="7"/>
        </w:numPr>
      </w:pPr>
      <w:r w:rsidRPr="00F258A6">
        <w:t>Network Connectivity Error</w:t>
      </w:r>
    </w:p>
    <w:p w14:paraId="1260B627" w14:textId="345DE059" w:rsidR="009F5790" w:rsidRPr="009F5790" w:rsidRDefault="00624818" w:rsidP="00F9098E">
      <w:pPr>
        <w:pStyle w:val="ListParagraph"/>
        <w:numPr>
          <w:ilvl w:val="0"/>
          <w:numId w:val="7"/>
        </w:numPr>
      </w:pPr>
      <w:r w:rsidRPr="00531C2E">
        <w:t>user leaves the Update profile form blank and click on submit</w:t>
      </w:r>
    </w:p>
    <w:p w14:paraId="2338ADB1" w14:textId="77777777" w:rsidR="009F5790" w:rsidRPr="009F5790" w:rsidRDefault="009F5790" w:rsidP="00531C2E"/>
    <w:p w14:paraId="506C29A1" w14:textId="77777777" w:rsidR="009F5790" w:rsidRPr="009F5790" w:rsidRDefault="009F5790" w:rsidP="00531C2E">
      <w:pPr>
        <w:pStyle w:val="StyleHeading1H1Mainheading1Heading1Heading10Head1h1Sec"/>
      </w:pPr>
      <w:bookmarkStart w:id="110" w:name="_Toc144299937"/>
      <w:bookmarkStart w:id="111" w:name="_Toc145125023"/>
      <w:bookmarkStart w:id="112" w:name="_Toc165439522"/>
      <w:bookmarkStart w:id="113" w:name="_Toc186019631"/>
      <w:bookmarkStart w:id="114" w:name="_Toc496863668"/>
      <w:r w:rsidRPr="009F5790">
        <w:lastRenderedPageBreak/>
        <w:t>Issues</w:t>
      </w:r>
      <w:bookmarkEnd w:id="110"/>
      <w:bookmarkEnd w:id="111"/>
      <w:bookmarkEnd w:id="112"/>
      <w:bookmarkEnd w:id="113"/>
      <w:bookmarkEnd w:id="114"/>
    </w:p>
    <w:p w14:paraId="3B4B31B3" w14:textId="596163D2" w:rsidR="009F5790" w:rsidRPr="00D26199" w:rsidRDefault="00B95EBB" w:rsidP="00531C2E">
      <w:pPr>
        <w:pStyle w:val="NormalNotesBulleted"/>
        <w:numPr>
          <w:ilvl w:val="0"/>
          <w:numId w:val="7"/>
        </w:numPr>
      </w:pPr>
      <w:r w:rsidRPr="00D26199">
        <w:t xml:space="preserve">What is the maximum size of username and password that a user can </w:t>
      </w:r>
      <w:proofErr w:type="gramStart"/>
      <w:r w:rsidRPr="00D26199">
        <w:t>have ?</w:t>
      </w:r>
      <w:proofErr w:type="gramEnd"/>
    </w:p>
    <w:p w14:paraId="2FA2F15C" w14:textId="2683FA0D" w:rsidR="00B95EBB" w:rsidRPr="00D26199" w:rsidRDefault="00B95EBB" w:rsidP="00531C2E">
      <w:pPr>
        <w:pStyle w:val="NormalNotesBulleted"/>
        <w:numPr>
          <w:ilvl w:val="0"/>
          <w:numId w:val="7"/>
        </w:numPr>
      </w:pPr>
      <w:r w:rsidRPr="00D26199">
        <w:t xml:space="preserve">What if the user is blocked after invalid login attempts for three </w:t>
      </w:r>
      <w:proofErr w:type="gramStart"/>
      <w:r w:rsidRPr="00D26199">
        <w:t>times ?</w:t>
      </w:r>
      <w:proofErr w:type="gramEnd"/>
    </w:p>
    <w:p w14:paraId="7CC62646" w14:textId="77777777" w:rsidR="009F5790" w:rsidRPr="009F5790" w:rsidRDefault="009F5790" w:rsidP="00531C2E">
      <w:pPr>
        <w:pStyle w:val="StyleHeading1H1Mainheading1Heading1Heading10Head1h1Sec"/>
      </w:pPr>
      <w:bookmarkStart w:id="115" w:name="_Toc144299938"/>
      <w:bookmarkStart w:id="116" w:name="_Toc145125024"/>
      <w:bookmarkStart w:id="117" w:name="_Toc165439523"/>
      <w:bookmarkStart w:id="118" w:name="_Toc186019632"/>
      <w:bookmarkStart w:id="119" w:name="_Toc496863669"/>
      <w:r w:rsidRPr="009F5790">
        <w:t>UI Specifications</w:t>
      </w:r>
      <w:bookmarkEnd w:id="115"/>
      <w:bookmarkEnd w:id="116"/>
      <w:bookmarkEnd w:id="117"/>
      <w:bookmarkEnd w:id="118"/>
      <w:bookmarkEnd w:id="119"/>
    </w:p>
    <w:p w14:paraId="58B743EA" w14:textId="77777777" w:rsidR="009F5790" w:rsidRPr="009F5790" w:rsidRDefault="009F5790" w:rsidP="00531C2E">
      <w:pPr>
        <w:pStyle w:val="infoblue"/>
      </w:pPr>
      <w:r w:rsidRPr="009F5790">
        <w:t>&lt;&lt; Provide a link to the UI specification document of the Use case. Please don’t embed the document here&gt;&gt;</w:t>
      </w:r>
    </w:p>
    <w:p w14:paraId="09B544D9" w14:textId="77777777" w:rsidR="009F5790" w:rsidRPr="009F5790" w:rsidRDefault="009F5790" w:rsidP="00531C2E"/>
    <w:p w14:paraId="0A1EEE56" w14:textId="77777777" w:rsidR="009F5790" w:rsidRPr="009F5790" w:rsidRDefault="009F5790" w:rsidP="00531C2E"/>
    <w:p w14:paraId="5FAA00E1" w14:textId="77777777" w:rsidR="009F5790" w:rsidRPr="009F5790" w:rsidRDefault="009F5790" w:rsidP="00531C2E"/>
    <w:p w14:paraId="3D5D1008" w14:textId="77777777" w:rsidR="009F5790" w:rsidRPr="001C4D77" w:rsidRDefault="009F5790" w:rsidP="00531C2E">
      <w:pPr>
        <w:pStyle w:val="StyleHeading1H1Mainheading1Heading1Heading10Head1h1Sec"/>
      </w:pPr>
      <w:bookmarkStart w:id="120" w:name="_Toc144299939"/>
      <w:bookmarkStart w:id="121" w:name="_Toc145125025"/>
      <w:bookmarkStart w:id="122" w:name="_Toc165439524"/>
      <w:bookmarkStart w:id="123" w:name="_Toc186019633"/>
      <w:bookmarkStart w:id="124" w:name="_Toc496863670"/>
      <w:r w:rsidRPr="001C4D77">
        <w:t>Inter System Dependencies</w:t>
      </w:r>
      <w:bookmarkEnd w:id="120"/>
      <w:bookmarkEnd w:id="121"/>
      <w:bookmarkEnd w:id="122"/>
      <w:bookmarkEnd w:id="123"/>
      <w:bookmarkEnd w:id="124"/>
    </w:p>
    <w:p w14:paraId="5896F56D" w14:textId="517BDE26" w:rsidR="009F5790" w:rsidRPr="009F5790" w:rsidRDefault="009F5790" w:rsidP="00531C2E">
      <w:r w:rsidRPr="009F5790">
        <w:rPr>
          <w:b/>
        </w:rPr>
        <w:t xml:space="preserve">Module: </w:t>
      </w:r>
      <w:r w:rsidR="006C53AA">
        <w:rPr>
          <w:b/>
        </w:rPr>
        <w:t>‘</w:t>
      </w:r>
      <w:r w:rsidR="00624818">
        <w:rPr>
          <w:b/>
        </w:rPr>
        <w:t>Dashboard</w:t>
      </w:r>
      <w:r w:rsidR="006C53AA">
        <w:t xml:space="preserve">’ gets impacted due </w:t>
      </w:r>
      <w:proofErr w:type="gramStart"/>
      <w:r w:rsidR="006C53AA">
        <w:t>to :</w:t>
      </w:r>
      <w:proofErr w:type="gramEnd"/>
      <w:r w:rsidR="006C53AA">
        <w:t xml:space="preserve"> </w:t>
      </w:r>
    </w:p>
    <w:p w14:paraId="32524964" w14:textId="77777777" w:rsidR="009F5790" w:rsidRPr="009F5790" w:rsidRDefault="009F5790" w:rsidP="00531C2E"/>
    <w:p w14:paraId="19D63F4C" w14:textId="56620F51" w:rsidR="009F5790" w:rsidRPr="009F5790" w:rsidRDefault="009F5790" w:rsidP="00531C2E">
      <w:r w:rsidRPr="009F5790">
        <w:t xml:space="preserve">Use case name: </w:t>
      </w:r>
      <w:r w:rsidR="006C53AA">
        <w:t>Alternate Flow 1</w:t>
      </w:r>
    </w:p>
    <w:p w14:paraId="4B470267" w14:textId="77777777" w:rsidR="009F5790" w:rsidRPr="009F5790" w:rsidRDefault="009F5790" w:rsidP="00531C2E"/>
    <w:p w14:paraId="7E34014E" w14:textId="3F38894C" w:rsidR="009F5790" w:rsidRPr="009F5790" w:rsidRDefault="009F5790" w:rsidP="00531C2E">
      <w:r w:rsidRPr="009F5790">
        <w:rPr>
          <w:b/>
        </w:rPr>
        <w:t>Impact</w:t>
      </w:r>
      <w:r w:rsidRPr="009F5790">
        <w:t xml:space="preserve">: </w:t>
      </w:r>
      <w:r w:rsidR="006C53AA">
        <w:t xml:space="preserve">If the </w:t>
      </w:r>
      <w:r w:rsidR="00132C4A">
        <w:t xml:space="preserve">user tries to </w:t>
      </w:r>
      <w:r w:rsidR="00624818">
        <w:t>update profile</w:t>
      </w:r>
      <w:r w:rsidR="006C53AA">
        <w:t xml:space="preserve"> witho</w:t>
      </w:r>
      <w:r w:rsidR="00DE7A69">
        <w:t>ut login, he should be denied to do so</w:t>
      </w:r>
      <w:r w:rsidR="006C53AA">
        <w:t xml:space="preserve">. </w:t>
      </w:r>
    </w:p>
    <w:p w14:paraId="2C231003" w14:textId="77777777" w:rsidR="009F5790" w:rsidRPr="009F5790" w:rsidRDefault="009F5790" w:rsidP="00531C2E"/>
    <w:p w14:paraId="2304A5FD" w14:textId="77777777" w:rsidR="009F5790" w:rsidRPr="009F5790" w:rsidRDefault="009F5790" w:rsidP="00531C2E">
      <w:pPr>
        <w:pStyle w:val="StyleHeading1H1Mainheading1Heading1Heading10Head1h1Sec"/>
      </w:pPr>
      <w:bookmarkStart w:id="125" w:name="_Toc144299940"/>
      <w:bookmarkStart w:id="126" w:name="_Toc145125026"/>
      <w:bookmarkStart w:id="127" w:name="_Toc165439525"/>
      <w:bookmarkStart w:id="128" w:name="_Toc186019634"/>
      <w:bookmarkStart w:id="129" w:name="_Toc496863671"/>
      <w:r w:rsidRPr="009F5790">
        <w:t>Integratio</w:t>
      </w:r>
      <w:bookmarkEnd w:id="125"/>
      <w:bookmarkEnd w:id="126"/>
      <w:r w:rsidRPr="009F5790">
        <w:t>n with an already existing System of the &lt;&lt;Customer&gt;&gt;</w:t>
      </w:r>
      <w:bookmarkEnd w:id="127"/>
      <w:bookmarkEnd w:id="128"/>
      <w:bookmarkEnd w:id="129"/>
    </w:p>
    <w:p w14:paraId="0460A58B" w14:textId="77777777" w:rsidR="009F5790" w:rsidRPr="009F5790" w:rsidRDefault="009F5790" w:rsidP="00531C2E"/>
    <w:p w14:paraId="0ABB75AE" w14:textId="77777777" w:rsidR="009F5790" w:rsidRPr="00D26199" w:rsidRDefault="009F5790" w:rsidP="00531C2E">
      <w:r w:rsidRPr="00D26199">
        <w:t>&lt;&lt; This is especially applicable if the project at hand is an enhancement to an existing system</w:t>
      </w:r>
      <w:proofErr w:type="gramStart"/>
      <w:r w:rsidRPr="00D26199">
        <w:t>.&gt;</w:t>
      </w:r>
      <w:proofErr w:type="gramEnd"/>
      <w:r w:rsidRPr="00D26199">
        <w:t>&gt;</w:t>
      </w:r>
    </w:p>
    <w:p w14:paraId="549E3FD1" w14:textId="77777777" w:rsidR="009F5790" w:rsidRPr="009F5790" w:rsidRDefault="009F5790" w:rsidP="00531C2E"/>
    <w:p w14:paraId="50AD47E6" w14:textId="77777777" w:rsidR="009F5790" w:rsidRPr="009F5790" w:rsidRDefault="009F5790" w:rsidP="00531C2E">
      <w:pPr>
        <w:pStyle w:val="StyleHeading1H1Mainheading1Heading1Heading10Head1h1Sec"/>
      </w:pPr>
      <w:bookmarkStart w:id="130" w:name="_Toc144299941"/>
      <w:bookmarkStart w:id="131" w:name="_Toc145125027"/>
      <w:bookmarkStart w:id="132" w:name="_Toc165439526"/>
      <w:bookmarkStart w:id="133" w:name="_Toc186019635"/>
      <w:bookmarkStart w:id="134" w:name="_Toc496863672"/>
      <w:r w:rsidRPr="009F5790">
        <w:t>Assumptions</w:t>
      </w:r>
      <w:bookmarkEnd w:id="130"/>
      <w:bookmarkEnd w:id="131"/>
      <w:bookmarkEnd w:id="132"/>
      <w:bookmarkEnd w:id="133"/>
      <w:bookmarkEnd w:id="134"/>
    </w:p>
    <w:p w14:paraId="22AC17C0" w14:textId="77777777" w:rsidR="009F5790" w:rsidRPr="009F5790" w:rsidRDefault="009F5790" w:rsidP="00531C2E">
      <w:r w:rsidRPr="009F5790">
        <w:t>&lt;&lt; List down all the assumptions considered by this use case&gt;&gt;</w:t>
      </w:r>
    </w:p>
    <w:p w14:paraId="3F17E862" w14:textId="77777777" w:rsidR="009F5790" w:rsidRPr="009F5790" w:rsidRDefault="009F5790" w:rsidP="00531C2E"/>
    <w:p w14:paraId="133AC3F5" w14:textId="77777777" w:rsidR="009F5790" w:rsidRPr="009F5790" w:rsidRDefault="009F5790" w:rsidP="00531C2E">
      <w:r w:rsidRPr="009F5790">
        <w:br w:type="page"/>
      </w:r>
    </w:p>
    <w:p w14:paraId="507C4500" w14:textId="77777777" w:rsidR="009F5790" w:rsidRPr="009F5790" w:rsidRDefault="009F5790" w:rsidP="00531C2E"/>
    <w:p w14:paraId="4A6FF747" w14:textId="77777777" w:rsidR="009F5790" w:rsidRPr="009F5790" w:rsidRDefault="009F5790" w:rsidP="00531C2E"/>
    <w:p w14:paraId="446E364F" w14:textId="57EF95A0" w:rsidR="009F5790" w:rsidRPr="001C4D77" w:rsidRDefault="009F5790" w:rsidP="00531C2E">
      <w:r w:rsidRPr="001C4D77">
        <w:t>REVISION HISTORY OF THE WORK PRODUCT</w:t>
      </w:r>
    </w:p>
    <w:p w14:paraId="53265488" w14:textId="0EEBBB8F" w:rsidR="009F5790" w:rsidRPr="001C4D77" w:rsidRDefault="009F5790" w:rsidP="00531C2E">
      <w:r w:rsidRPr="001C4D77">
        <w:t>&lt;</w:t>
      </w:r>
      <w:proofErr w:type="gramStart"/>
      <w:r w:rsidRPr="001C4D77">
        <w:t>to</w:t>
      </w:r>
      <w:proofErr w:type="gramEnd"/>
      <w:r w:rsidRPr="001C4D77">
        <w:t xml:space="preserve"> be maintained by projects&gt;</w:t>
      </w:r>
    </w:p>
    <w:p w14:paraId="0085CB76" w14:textId="77777777" w:rsidR="009F5790" w:rsidRPr="009F5790" w:rsidRDefault="009F5790" w:rsidP="00531C2E"/>
    <w:p w14:paraId="27DB307B" w14:textId="77777777" w:rsidR="009F5790" w:rsidRPr="009F5790" w:rsidRDefault="009F5790" w:rsidP="00531C2E"/>
    <w:tbl>
      <w:tblPr>
        <w:tblW w:w="957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9"/>
        <w:gridCol w:w="1828"/>
        <w:gridCol w:w="1047"/>
        <w:gridCol w:w="1750"/>
        <w:gridCol w:w="2296"/>
        <w:gridCol w:w="2296"/>
      </w:tblGrid>
      <w:tr w:rsidR="009F5790" w:rsidRPr="009F5790" w14:paraId="25E5122B" w14:textId="77777777" w:rsidTr="00062CBA">
        <w:trPr>
          <w:trHeight w:val="639"/>
          <w:jc w:val="center"/>
        </w:trPr>
        <w:tc>
          <w:tcPr>
            <w:tcW w:w="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1EDFA485" w14:textId="77777777" w:rsidR="009F5790" w:rsidRPr="009F5790" w:rsidRDefault="009F5790" w:rsidP="00531C2E">
            <w:r w:rsidRPr="009F5790">
              <w:t>#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4B74C63" w14:textId="77777777" w:rsidR="009F5790" w:rsidRPr="009F5790" w:rsidRDefault="009F5790" w:rsidP="00531C2E">
            <w:r w:rsidRPr="009F5790">
              <w:t>Date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6FA276E" w14:textId="77777777" w:rsidR="009F5790" w:rsidRPr="009F5790" w:rsidRDefault="009F5790" w:rsidP="00531C2E">
            <w:r w:rsidRPr="009F5790">
              <w:t>Version #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45C75E4C" w14:textId="77777777" w:rsidR="009F5790" w:rsidRPr="009F5790" w:rsidRDefault="009F5790" w:rsidP="00531C2E">
            <w:r w:rsidRPr="009F5790">
              <w:t>Section Changed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0C7955B4" w14:textId="77777777" w:rsidR="009F5790" w:rsidRPr="009F5790" w:rsidRDefault="009F5790" w:rsidP="00531C2E">
            <w:r w:rsidRPr="009F5790">
              <w:t>Details of changes made</w:t>
            </w:r>
          </w:p>
        </w:tc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  <w:vAlign w:val="center"/>
          </w:tcPr>
          <w:p w14:paraId="25D98C38" w14:textId="77777777" w:rsidR="009F5790" w:rsidRPr="009F5790" w:rsidRDefault="009F5790" w:rsidP="00531C2E">
            <w:r w:rsidRPr="009F5790">
              <w:t>Approved By</w:t>
            </w:r>
          </w:p>
        </w:tc>
      </w:tr>
      <w:tr w:rsidR="009F5790" w:rsidRPr="009F5790" w14:paraId="67C28D7D" w14:textId="77777777" w:rsidTr="00062CBA">
        <w:trPr>
          <w:trHeight w:val="453"/>
          <w:jc w:val="center"/>
        </w:trPr>
        <w:tc>
          <w:tcPr>
            <w:tcW w:w="359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F6BC95" w14:textId="77777777" w:rsidR="009F5790" w:rsidRPr="009F5790" w:rsidRDefault="009F5790" w:rsidP="00531C2E">
            <w:r w:rsidRPr="009F5790">
              <w:t>1</w:t>
            </w:r>
          </w:p>
        </w:tc>
        <w:tc>
          <w:tcPr>
            <w:tcW w:w="1828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AD8C7A" w14:textId="77777777" w:rsidR="009F5790" w:rsidRPr="009F5790" w:rsidRDefault="009F5790" w:rsidP="00531C2E"/>
        </w:tc>
        <w:tc>
          <w:tcPr>
            <w:tcW w:w="104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F2F0D2" w14:textId="77777777" w:rsidR="009F5790" w:rsidRPr="009F5790" w:rsidRDefault="009F5790" w:rsidP="00531C2E"/>
        </w:tc>
        <w:tc>
          <w:tcPr>
            <w:tcW w:w="1750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0D9396" w14:textId="77777777" w:rsidR="009F5790" w:rsidRPr="009F5790" w:rsidRDefault="009F5790" w:rsidP="00531C2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E3BF87" w14:textId="77777777" w:rsidR="009F5790" w:rsidRPr="009F5790" w:rsidRDefault="009F5790" w:rsidP="00531C2E"/>
        </w:tc>
        <w:tc>
          <w:tcPr>
            <w:tcW w:w="2296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377650" w14:textId="77777777" w:rsidR="009F5790" w:rsidRPr="009F5790" w:rsidRDefault="009F5790" w:rsidP="00531C2E"/>
        </w:tc>
      </w:tr>
      <w:tr w:rsidR="009F5790" w:rsidRPr="009F5790" w14:paraId="2B06FFCE" w14:textId="77777777" w:rsidTr="00062CBA">
        <w:trPr>
          <w:trHeight w:val="435"/>
          <w:jc w:val="center"/>
        </w:trPr>
        <w:tc>
          <w:tcPr>
            <w:tcW w:w="3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BAD79E" w14:textId="77777777" w:rsidR="009F5790" w:rsidRPr="009F5790" w:rsidRDefault="009F5790" w:rsidP="00531C2E">
            <w:r w:rsidRPr="009F5790">
              <w:t>2</w:t>
            </w:r>
          </w:p>
        </w:tc>
        <w:tc>
          <w:tcPr>
            <w:tcW w:w="1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EE8EC1" w14:textId="77777777" w:rsidR="009F5790" w:rsidRPr="009F5790" w:rsidRDefault="009F5790" w:rsidP="00531C2E"/>
        </w:tc>
        <w:tc>
          <w:tcPr>
            <w:tcW w:w="10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77175" w14:textId="77777777" w:rsidR="009F5790" w:rsidRPr="009F5790" w:rsidRDefault="009F5790" w:rsidP="00531C2E"/>
        </w:tc>
        <w:tc>
          <w:tcPr>
            <w:tcW w:w="1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F86C32" w14:textId="77777777" w:rsidR="009F5790" w:rsidRPr="009F5790" w:rsidRDefault="009F5790" w:rsidP="00531C2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5B9A13" w14:textId="77777777" w:rsidR="009F5790" w:rsidRPr="009F5790" w:rsidRDefault="009F5790" w:rsidP="00531C2E"/>
        </w:tc>
        <w:tc>
          <w:tcPr>
            <w:tcW w:w="22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329190" w14:textId="77777777" w:rsidR="009F5790" w:rsidRPr="009F5790" w:rsidRDefault="009F5790" w:rsidP="00531C2E"/>
        </w:tc>
      </w:tr>
    </w:tbl>
    <w:p w14:paraId="4690480B" w14:textId="77777777" w:rsidR="009F5790" w:rsidRPr="009F5790" w:rsidRDefault="009F5790" w:rsidP="00531C2E"/>
    <w:p w14:paraId="5E49A99B" w14:textId="687C11B2" w:rsidR="00DD3DC0" w:rsidRPr="009F5790" w:rsidRDefault="00DD3DC0" w:rsidP="00531C2E"/>
    <w:sectPr w:rsidR="00DD3DC0" w:rsidRPr="009F5790" w:rsidSect="00E218F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pgSz w:w="11906" w:h="16838" w:code="9"/>
      <w:pgMar w:top="851" w:right="851" w:bottom="360" w:left="851" w:header="851" w:footer="2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F710B7" w14:textId="77777777" w:rsidR="006C5090" w:rsidRDefault="006C5090" w:rsidP="00531C2E">
      <w:r>
        <w:separator/>
      </w:r>
    </w:p>
    <w:p w14:paraId="1649405B" w14:textId="77777777" w:rsidR="006C5090" w:rsidRDefault="006C5090" w:rsidP="00531C2E"/>
    <w:p w14:paraId="1336B0EA" w14:textId="77777777" w:rsidR="006C5090" w:rsidRDefault="006C5090" w:rsidP="00531C2E"/>
    <w:p w14:paraId="342DA9EB" w14:textId="77777777" w:rsidR="006C5090" w:rsidRDefault="006C5090" w:rsidP="00531C2E"/>
    <w:p w14:paraId="56DC7CF4" w14:textId="77777777" w:rsidR="006C5090" w:rsidRDefault="006C5090" w:rsidP="00531C2E"/>
    <w:p w14:paraId="63B27BA6" w14:textId="77777777" w:rsidR="006C5090" w:rsidRDefault="006C5090" w:rsidP="00531C2E"/>
  </w:endnote>
  <w:endnote w:type="continuationSeparator" w:id="0">
    <w:p w14:paraId="642BECE7" w14:textId="77777777" w:rsidR="006C5090" w:rsidRDefault="006C5090" w:rsidP="00531C2E">
      <w:r>
        <w:continuationSeparator/>
      </w:r>
    </w:p>
    <w:p w14:paraId="042C41FF" w14:textId="77777777" w:rsidR="006C5090" w:rsidRDefault="006C5090" w:rsidP="00531C2E"/>
    <w:p w14:paraId="30EC9294" w14:textId="77777777" w:rsidR="006C5090" w:rsidRDefault="006C5090" w:rsidP="00531C2E"/>
    <w:p w14:paraId="7EC0016B" w14:textId="77777777" w:rsidR="006C5090" w:rsidRDefault="006C5090" w:rsidP="00531C2E"/>
    <w:p w14:paraId="270354EB" w14:textId="77777777" w:rsidR="006C5090" w:rsidRDefault="006C5090" w:rsidP="00531C2E"/>
    <w:p w14:paraId="45DD7657" w14:textId="77777777" w:rsidR="006C5090" w:rsidRDefault="006C5090" w:rsidP="00531C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C" w14:textId="77777777" w:rsidR="00B019BB" w:rsidRDefault="00B019BB" w:rsidP="00531C2E">
    <w:pPr>
      <w:pStyle w:val="Footer"/>
    </w:pPr>
  </w:p>
  <w:p w14:paraId="5E49A9DD" w14:textId="77777777" w:rsidR="00B019BB" w:rsidRDefault="00B019BB" w:rsidP="00531C2E"/>
  <w:p w14:paraId="4F1246D0" w14:textId="77777777" w:rsidR="00B019BB" w:rsidRDefault="00B019BB" w:rsidP="00531C2E"/>
  <w:p w14:paraId="2F6CC1CB" w14:textId="77777777" w:rsidR="00B019BB" w:rsidRDefault="00B019BB" w:rsidP="00531C2E"/>
  <w:p w14:paraId="6EA8DA5B" w14:textId="77777777" w:rsidR="00B019BB" w:rsidRDefault="00B019BB" w:rsidP="00531C2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3C566E" w14:textId="77777777" w:rsidR="00B019BB" w:rsidRDefault="00B019BB" w:rsidP="00531C2E">
    <w:r w:rsidRPr="00DD3832">
      <w:t>©201</w:t>
    </w:r>
    <w:r>
      <w:t>5</w:t>
    </w:r>
    <w:r w:rsidRPr="00DD3832">
      <w:t xml:space="preserve"> </w:t>
    </w:r>
    <w:proofErr w:type="spellStart"/>
    <w:r w:rsidRPr="00DD3832">
      <w:t>Capgemini</w:t>
    </w:r>
    <w:proofErr w:type="spellEnd"/>
    <w:r w:rsidRPr="00DD3832">
      <w:t>. All rights reserved.</w:t>
    </w:r>
    <w:r>
      <w:br/>
    </w:r>
    <w:r w:rsidRPr="00DD3832">
      <w:t xml:space="preserve">The information contained in this document is proprietary and confidential. For </w:t>
    </w:r>
    <w:proofErr w:type="spellStart"/>
    <w:r w:rsidRPr="00DD3832">
      <w:t>Capgemini</w:t>
    </w:r>
    <w:proofErr w:type="spellEnd"/>
    <w:r w:rsidRPr="00DD3832">
      <w:t xml:space="preserve"> only.</w:t>
    </w:r>
    <w:r w:rsidRPr="000E00E7">
      <w:rPr>
        <w:color w:val="808080" w:themeColor="background1" w:themeShade="80"/>
      </w:rPr>
      <w:t xml:space="preserve">   </w:t>
    </w:r>
    <w:r w:rsidRPr="008B6B15">
      <w:t xml:space="preserve">| </w:t>
    </w:r>
  </w:p>
  <w:p w14:paraId="5E49A9DE" w14:textId="36C297F9" w:rsidR="00B019BB" w:rsidRPr="00D318E1" w:rsidRDefault="00B019BB" w:rsidP="00531C2E">
    <w:pPr>
      <w:rPr>
        <w:color w:val="808080" w:themeColor="background1" w:themeShade="80"/>
      </w:rPr>
    </w:pPr>
    <w:r w:rsidRPr="00155339">
      <w:t>DMT/RM01/TMP</w:t>
    </w:r>
    <w:r>
      <w:t xml:space="preserve"> 21 </w:t>
    </w:r>
    <w:r w:rsidRPr="008B6B15">
      <w:t>January 2016 |</w:t>
    </w:r>
    <w:r w:rsidRPr="000E00E7">
      <w:rPr>
        <w:color w:val="808080" w:themeColor="background1" w:themeShade="80"/>
      </w:rPr>
      <w:t xml:space="preserve">  </w:t>
    </w:r>
    <w:r>
      <w:t xml:space="preserve"> Version   |   1.1</w:t>
    </w:r>
    <w:r w:rsidRPr="000E00E7">
      <w:rPr>
        <w:color w:val="808080" w:themeColor="background1" w:themeShade="80"/>
      </w:rPr>
      <w:t xml:space="preserve">   |   </w:t>
    </w:r>
    <w:sdt>
      <w:sdtPr>
        <w:rPr>
          <w:color w:val="808080" w:themeColor="background1" w:themeShade="80"/>
          <w:lang w:val="fr-FR"/>
        </w:rPr>
        <w:id w:val="250395305"/>
        <w:docPartObj>
          <w:docPartGallery w:val="Page Numbers (Top of Page)"/>
          <w:docPartUnique/>
        </w:docPartObj>
      </w:sdtPr>
      <w:sdtEndPr>
        <w:rPr>
          <w:color w:val="auto"/>
        </w:rPr>
      </w:sdtEndPr>
      <w:sdtContent>
        <w:r w:rsidRPr="00DD3832">
          <w:rPr>
            <w:b/>
            <w:lang w:val="fr-FR"/>
          </w:rPr>
          <w:fldChar w:fldCharType="begin"/>
        </w:r>
        <w:r w:rsidRPr="00DD3832">
          <w:rPr>
            <w:b/>
            <w:lang w:val="fr-FR"/>
          </w:rPr>
          <w:instrText xml:space="preserve"> PAGE </w:instrText>
        </w:r>
        <w:r w:rsidRPr="00DD3832">
          <w:rPr>
            <w:b/>
            <w:lang w:val="fr-FR"/>
          </w:rPr>
          <w:fldChar w:fldCharType="separate"/>
        </w:r>
        <w:r w:rsidR="000A0730">
          <w:rPr>
            <w:b/>
            <w:noProof/>
            <w:lang w:val="fr-FR"/>
          </w:rPr>
          <w:t>11</w:t>
        </w:r>
        <w:r w:rsidRPr="00DD3832">
          <w:rPr>
            <w:b/>
            <w:lang w:val="fr-FR"/>
          </w:rPr>
          <w:fldChar w:fldCharType="end"/>
        </w:r>
        <w:r>
          <w:rPr>
            <w:lang w:val="fr-FR"/>
          </w:rPr>
          <w:t xml:space="preserve"> / </w:t>
        </w:r>
        <w:r>
          <w:rPr>
            <w:lang w:val="fr-FR"/>
          </w:rPr>
          <w:fldChar w:fldCharType="begin"/>
        </w:r>
        <w:r>
          <w:rPr>
            <w:lang w:val="fr-FR"/>
          </w:rPr>
          <w:instrText xml:space="preserve"> NUMPAGES  </w:instrText>
        </w:r>
        <w:r>
          <w:rPr>
            <w:lang w:val="fr-FR"/>
          </w:rPr>
          <w:fldChar w:fldCharType="separate"/>
        </w:r>
        <w:r w:rsidR="000A0730">
          <w:rPr>
            <w:noProof/>
            <w:lang w:val="fr-FR"/>
          </w:rPr>
          <w:t>13</w:t>
        </w:r>
        <w:r>
          <w:rPr>
            <w:lang w:val="fr-FR"/>
          </w:rPr>
          <w:fldChar w:fldCharType="end"/>
        </w:r>
      </w:sdtContent>
    </w:sdt>
  </w:p>
  <w:p w14:paraId="5E49A9DF" w14:textId="77777777" w:rsidR="00B019BB" w:rsidRDefault="00B019BB" w:rsidP="00531C2E"/>
  <w:p w14:paraId="5E49A9E0" w14:textId="77777777" w:rsidR="00B019BB" w:rsidRDefault="00B019BB" w:rsidP="00531C2E"/>
  <w:p w14:paraId="5E49A9E1" w14:textId="77777777" w:rsidR="00B019BB" w:rsidRDefault="00B019BB" w:rsidP="00531C2E"/>
  <w:p w14:paraId="5E49A9E2" w14:textId="1842743F" w:rsidR="00B019BB" w:rsidRDefault="00B019BB" w:rsidP="00531C2E"/>
  <w:p w14:paraId="48726609" w14:textId="23A45DB7" w:rsidR="00B019BB" w:rsidRPr="005E7574" w:rsidRDefault="00B019BB" w:rsidP="00531C2E">
    <w:proofErr w:type="spellStart"/>
    <w:r>
      <w:t>Capgemini</w:t>
    </w:r>
    <w:proofErr w:type="spellEnd"/>
    <w:r>
      <w:t xml:space="preserve"> Internal</w:t>
    </w:r>
  </w:p>
  <w:p w14:paraId="48DD6EF0" w14:textId="77777777" w:rsidR="00B019BB" w:rsidRDefault="00B019BB" w:rsidP="00531C2E"/>
  <w:p w14:paraId="2AA8F8D8" w14:textId="77777777" w:rsidR="00B019BB" w:rsidRDefault="00B019BB" w:rsidP="00531C2E"/>
  <w:p w14:paraId="78D181C9" w14:textId="77777777" w:rsidR="00B019BB" w:rsidRDefault="00B019BB" w:rsidP="00531C2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BD10F1" w14:textId="77777777" w:rsidR="006C5090" w:rsidRDefault="006C5090" w:rsidP="00531C2E">
      <w:r>
        <w:separator/>
      </w:r>
    </w:p>
    <w:p w14:paraId="153FE6CA" w14:textId="77777777" w:rsidR="006C5090" w:rsidRDefault="006C5090" w:rsidP="00531C2E"/>
    <w:p w14:paraId="4F8582D0" w14:textId="77777777" w:rsidR="006C5090" w:rsidRDefault="006C5090" w:rsidP="00531C2E"/>
    <w:p w14:paraId="4FF83E94" w14:textId="77777777" w:rsidR="006C5090" w:rsidRDefault="006C5090" w:rsidP="00531C2E"/>
    <w:p w14:paraId="01858584" w14:textId="77777777" w:rsidR="006C5090" w:rsidRDefault="006C5090" w:rsidP="00531C2E"/>
    <w:p w14:paraId="7A5FD2F2" w14:textId="77777777" w:rsidR="006C5090" w:rsidRDefault="006C5090" w:rsidP="00531C2E"/>
  </w:footnote>
  <w:footnote w:type="continuationSeparator" w:id="0">
    <w:p w14:paraId="4AF94D58" w14:textId="77777777" w:rsidR="006C5090" w:rsidRDefault="006C5090" w:rsidP="00531C2E">
      <w:r>
        <w:continuationSeparator/>
      </w:r>
    </w:p>
    <w:p w14:paraId="5918F758" w14:textId="77777777" w:rsidR="006C5090" w:rsidRDefault="006C5090" w:rsidP="00531C2E"/>
    <w:p w14:paraId="2DD5C4A9" w14:textId="77777777" w:rsidR="006C5090" w:rsidRDefault="006C5090" w:rsidP="00531C2E"/>
    <w:p w14:paraId="7CE64B20" w14:textId="77777777" w:rsidR="006C5090" w:rsidRDefault="006C5090" w:rsidP="00531C2E"/>
    <w:p w14:paraId="29DD129F" w14:textId="77777777" w:rsidR="006C5090" w:rsidRDefault="006C5090" w:rsidP="00531C2E"/>
    <w:p w14:paraId="21202B51" w14:textId="77777777" w:rsidR="006C5090" w:rsidRDefault="006C5090" w:rsidP="00531C2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7" w14:textId="77777777" w:rsidR="00B019BB" w:rsidRDefault="006C5090" w:rsidP="00531C2E">
    <w:pPr>
      <w:pStyle w:val="Header"/>
    </w:pPr>
    <w:r>
      <w:rPr>
        <w:noProof/>
      </w:rPr>
      <w:pict w14:anchorId="5E49A9E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2" o:spid="_x0000_s2050" type="#_x0000_t136" style="position:absolute;left:0;text-align:left;margin-left:0;margin-top:0;width:283.5pt;height:41.25pt;rotation:315;z-index:-251652096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  <w:p w14:paraId="5E49A9D8" w14:textId="77777777" w:rsidR="00B019BB" w:rsidRDefault="00B019BB" w:rsidP="00531C2E"/>
  <w:p w14:paraId="195F69AB" w14:textId="77777777" w:rsidR="00B019BB" w:rsidRDefault="00B019BB" w:rsidP="00531C2E"/>
  <w:p w14:paraId="3AAB0591" w14:textId="77777777" w:rsidR="00B019BB" w:rsidRDefault="00B019BB" w:rsidP="00531C2E"/>
  <w:p w14:paraId="648B6FA2" w14:textId="77777777" w:rsidR="00B019BB" w:rsidRDefault="00B019BB" w:rsidP="00531C2E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D9" w14:textId="50C89381" w:rsidR="00B019BB" w:rsidRPr="003308F8" w:rsidRDefault="006C5090" w:rsidP="00531C2E">
    <w:pPr>
      <w:pStyle w:val="Header"/>
    </w:pPr>
    <w:r>
      <w:rPr>
        <w:noProof/>
      </w:rPr>
      <w:pict w14:anchorId="5E49A9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3" o:spid="_x0000_s2051" type="#_x0000_t136" style="position:absolute;left:0;text-align:left;margin-left:0;margin-top:0;width:283.5pt;height:41.25pt;rotation:315;z-index:-251650048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  <w:r w:rsidR="00B019BB" w:rsidRPr="003308F8"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0" wp14:anchorId="5E49A9E6" wp14:editId="5E49A9E7">
          <wp:simplePos x="0" y="0"/>
          <wp:positionH relativeFrom="page">
            <wp:posOffset>533400</wp:posOffset>
          </wp:positionH>
          <wp:positionV relativeFrom="page">
            <wp:posOffset>542925</wp:posOffset>
          </wp:positionV>
          <wp:extent cx="2162175" cy="533400"/>
          <wp:effectExtent l="19050" t="0" r="9525" b="0"/>
          <wp:wrapNone/>
          <wp:docPr id="9" name="Image 5" descr="capgemini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apgemini_rgb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62175" cy="5334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019BB">
      <w:t>Use Case Specification</w:t>
    </w:r>
  </w:p>
  <w:p w14:paraId="5E49A9DA" w14:textId="5C9388DB" w:rsidR="00B019BB" w:rsidRDefault="00320F61" w:rsidP="00320F61">
    <w:pPr>
      <w:tabs>
        <w:tab w:val="left" w:pos="1965"/>
      </w:tabs>
    </w:pPr>
    <w:r>
      <w:tab/>
    </w:r>
  </w:p>
  <w:p w14:paraId="5E49A9DB" w14:textId="77777777" w:rsidR="00B019BB" w:rsidRDefault="00B019BB" w:rsidP="00531C2E"/>
  <w:p w14:paraId="699F2CC6" w14:textId="77777777" w:rsidR="00B019BB" w:rsidRDefault="00B019BB" w:rsidP="00531C2E"/>
  <w:p w14:paraId="6B954302" w14:textId="77777777" w:rsidR="00B019BB" w:rsidRDefault="00B019BB" w:rsidP="00531C2E"/>
  <w:p w14:paraId="3FAEEEF9" w14:textId="77777777" w:rsidR="00B019BB" w:rsidRDefault="00B019BB" w:rsidP="00531C2E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49A9E3" w14:textId="77777777" w:rsidR="00B019BB" w:rsidRDefault="006C5090" w:rsidP="00531C2E">
    <w:pPr>
      <w:pStyle w:val="Header"/>
    </w:pPr>
    <w:r>
      <w:rPr>
        <w:noProof/>
      </w:rPr>
      <w:pict w14:anchorId="5E49A9E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0098071" o:spid="_x0000_s2049" type="#_x0000_t136" style="position:absolute;left:0;text-align:left;margin-left:0;margin-top:0;width:283.5pt;height:41.25pt;rotation:315;z-index:-251654144;mso-position-horizontal:center;mso-position-horizontal-relative:margin;mso-position-vertical:center;mso-position-vertical-relative:margin" o:allowincell="f" fillcolor="#bfbfbf [2412]" stroked="f">
          <v:fill opacity=".5"/>
          <v:textpath style="font-family:&quot;Arial&quot;" string="Company Intern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C1796"/>
    <w:multiLevelType w:val="multilevel"/>
    <w:tmpl w:val="24E6F9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F71F6"/>
    <w:multiLevelType w:val="hybridMultilevel"/>
    <w:tmpl w:val="CD62C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95268"/>
    <w:multiLevelType w:val="hybridMultilevel"/>
    <w:tmpl w:val="A62C5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ED3600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D963DE"/>
    <w:multiLevelType w:val="hybridMultilevel"/>
    <w:tmpl w:val="FE8E12C2"/>
    <w:lvl w:ilvl="0" w:tplc="0409000F">
      <w:start w:val="1"/>
      <w:numFmt w:val="decimal"/>
      <w:pStyle w:val="Bullet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EF287B"/>
    <w:multiLevelType w:val="hybridMultilevel"/>
    <w:tmpl w:val="EC14787C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EE4E73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2A510D"/>
    <w:multiLevelType w:val="hybridMultilevel"/>
    <w:tmpl w:val="3050CB36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F444C"/>
    <w:multiLevelType w:val="hybridMultilevel"/>
    <w:tmpl w:val="C05AC2E4"/>
    <w:lvl w:ilvl="0" w:tplc="8BA024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0B239B"/>
    <w:multiLevelType w:val="multilevel"/>
    <w:tmpl w:val="EF9E22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11F04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A6A67"/>
    <w:multiLevelType w:val="hybridMultilevel"/>
    <w:tmpl w:val="EE98CC46"/>
    <w:lvl w:ilvl="0" w:tplc="7438E716">
      <w:start w:val="1"/>
      <w:numFmt w:val="lowerLetter"/>
      <w:pStyle w:val="Number2"/>
      <w:lvlText w:val="%1."/>
      <w:lvlJc w:val="left"/>
      <w:pPr>
        <w:tabs>
          <w:tab w:val="num" w:pos="2282"/>
        </w:tabs>
        <w:ind w:left="228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36E788E"/>
    <w:multiLevelType w:val="hybridMultilevel"/>
    <w:tmpl w:val="8144AF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63B6178"/>
    <w:multiLevelType w:val="hybridMultilevel"/>
    <w:tmpl w:val="2512907E"/>
    <w:lvl w:ilvl="0" w:tplc="06E4D1C6">
      <w:start w:val="1"/>
      <w:numFmt w:val="bullet"/>
      <w:pStyle w:val="Figure"/>
      <w:lvlText w:val=""/>
      <w:lvlJc w:val="left"/>
      <w:pPr>
        <w:tabs>
          <w:tab w:val="num" w:pos="1560"/>
        </w:tabs>
        <w:ind w:left="156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319D6"/>
    <w:multiLevelType w:val="hybridMultilevel"/>
    <w:tmpl w:val="9092C87C"/>
    <w:lvl w:ilvl="0" w:tplc="D138E50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D2AC0"/>
    <w:multiLevelType w:val="hybridMultilevel"/>
    <w:tmpl w:val="631E0A5C"/>
    <w:lvl w:ilvl="0" w:tplc="FB64DC9C">
      <w:start w:val="1"/>
      <w:numFmt w:val="decimal"/>
      <w:pStyle w:val="StyleHeading1H1Mainheading1Heading1Heading10Head1h1Sec"/>
      <w:lvlText w:val="%1."/>
      <w:lvlJc w:val="left"/>
      <w:pPr>
        <w:tabs>
          <w:tab w:val="num" w:pos="720"/>
        </w:tabs>
        <w:ind w:left="720" w:hanging="360"/>
      </w:pPr>
    </w:lvl>
    <w:lvl w:ilvl="1" w:tplc="EBF243C6">
      <w:numFmt w:val="none"/>
      <w:lvlText w:val=""/>
      <w:lvlJc w:val="left"/>
      <w:pPr>
        <w:tabs>
          <w:tab w:val="num" w:pos="360"/>
        </w:tabs>
      </w:pPr>
    </w:lvl>
    <w:lvl w:ilvl="2" w:tplc="7A545B72">
      <w:numFmt w:val="none"/>
      <w:lvlText w:val=""/>
      <w:lvlJc w:val="left"/>
      <w:pPr>
        <w:tabs>
          <w:tab w:val="num" w:pos="360"/>
        </w:tabs>
      </w:pPr>
    </w:lvl>
    <w:lvl w:ilvl="3" w:tplc="9DB0CF26">
      <w:numFmt w:val="none"/>
      <w:lvlText w:val=""/>
      <w:lvlJc w:val="left"/>
      <w:pPr>
        <w:tabs>
          <w:tab w:val="num" w:pos="360"/>
        </w:tabs>
      </w:pPr>
    </w:lvl>
    <w:lvl w:ilvl="4" w:tplc="9B3CC99E">
      <w:numFmt w:val="none"/>
      <w:lvlText w:val=""/>
      <w:lvlJc w:val="left"/>
      <w:pPr>
        <w:tabs>
          <w:tab w:val="num" w:pos="360"/>
        </w:tabs>
      </w:pPr>
    </w:lvl>
    <w:lvl w:ilvl="5" w:tplc="27A0B03C">
      <w:numFmt w:val="none"/>
      <w:lvlText w:val=""/>
      <w:lvlJc w:val="left"/>
      <w:pPr>
        <w:tabs>
          <w:tab w:val="num" w:pos="360"/>
        </w:tabs>
      </w:pPr>
    </w:lvl>
    <w:lvl w:ilvl="6" w:tplc="8FF06D30">
      <w:numFmt w:val="none"/>
      <w:lvlText w:val=""/>
      <w:lvlJc w:val="left"/>
      <w:pPr>
        <w:tabs>
          <w:tab w:val="num" w:pos="360"/>
        </w:tabs>
      </w:pPr>
    </w:lvl>
    <w:lvl w:ilvl="7" w:tplc="2E1670F6">
      <w:numFmt w:val="none"/>
      <w:lvlText w:val=""/>
      <w:lvlJc w:val="left"/>
      <w:pPr>
        <w:tabs>
          <w:tab w:val="num" w:pos="360"/>
        </w:tabs>
      </w:pPr>
    </w:lvl>
    <w:lvl w:ilvl="8" w:tplc="128E162C">
      <w:numFmt w:val="none"/>
      <w:lvlText w:val=""/>
      <w:lvlJc w:val="left"/>
      <w:pPr>
        <w:tabs>
          <w:tab w:val="num" w:pos="360"/>
        </w:tabs>
      </w:pPr>
    </w:lvl>
  </w:abstractNum>
  <w:abstractNum w:abstractNumId="16" w15:restartNumberingAfterBreak="0">
    <w:nsid w:val="51B25AF8"/>
    <w:multiLevelType w:val="multilevel"/>
    <w:tmpl w:val="2B76C0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88F1DCC"/>
    <w:multiLevelType w:val="hybridMultilevel"/>
    <w:tmpl w:val="87AAFAEE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D72B7"/>
    <w:multiLevelType w:val="hybridMultilevel"/>
    <w:tmpl w:val="980A635E"/>
    <w:lvl w:ilvl="0" w:tplc="F9BAEF64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5D6A639E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0576E6"/>
    <w:multiLevelType w:val="hybridMultilevel"/>
    <w:tmpl w:val="24809A24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105EEB"/>
    <w:multiLevelType w:val="hybridMultilevel"/>
    <w:tmpl w:val="766C9490"/>
    <w:lvl w:ilvl="0" w:tplc="31FA8ACE">
      <w:start w:val="1"/>
      <w:numFmt w:val="decimal"/>
      <w:lvlText w:val="%1."/>
      <w:lvlJc w:val="left"/>
      <w:pPr>
        <w:ind w:left="765" w:hanging="495"/>
      </w:pPr>
      <w:rPr>
        <w:rFonts w:ascii="Arial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2" w15:restartNumberingAfterBreak="0">
    <w:nsid w:val="77891249"/>
    <w:multiLevelType w:val="hybridMultilevel"/>
    <w:tmpl w:val="4CC6B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DC0FBF"/>
    <w:multiLevelType w:val="hybridMultilevel"/>
    <w:tmpl w:val="A9C2E280"/>
    <w:lvl w:ilvl="0" w:tplc="CEF65F70">
      <w:start w:val="1"/>
      <w:numFmt w:val="decimal"/>
      <w:pStyle w:val="NormalNotesBulleted"/>
      <w:lvlText w:val="%1."/>
      <w:lvlJc w:val="left"/>
      <w:pPr>
        <w:tabs>
          <w:tab w:val="num" w:pos="720"/>
        </w:tabs>
        <w:ind w:left="720" w:hanging="360"/>
      </w:pPr>
    </w:lvl>
    <w:lvl w:ilvl="1" w:tplc="D7D234A8">
      <w:start w:val="3085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6ECED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8C77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0EB2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EEF4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A6B6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2816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68B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7650A"/>
    <w:multiLevelType w:val="hybridMultilevel"/>
    <w:tmpl w:val="4BD20B60"/>
    <w:lvl w:ilvl="0" w:tplc="EF4A9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356248"/>
    <w:multiLevelType w:val="hybridMultilevel"/>
    <w:tmpl w:val="CD7000E2"/>
    <w:lvl w:ilvl="0" w:tplc="F12CD9B0">
      <w:start w:val="1"/>
      <w:numFmt w:val="decimal"/>
      <w:pStyle w:val="Number1"/>
      <w:lvlText w:val="%1.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4"/>
  </w:num>
  <w:num w:numId="3">
    <w:abstractNumId w:val="13"/>
  </w:num>
  <w:num w:numId="4">
    <w:abstractNumId w:val="25"/>
  </w:num>
  <w:num w:numId="5">
    <w:abstractNumId w:val="11"/>
  </w:num>
  <w:num w:numId="6">
    <w:abstractNumId w:val="15"/>
  </w:num>
  <w:num w:numId="7">
    <w:abstractNumId w:val="14"/>
  </w:num>
  <w:num w:numId="8">
    <w:abstractNumId w:val="0"/>
  </w:num>
  <w:num w:numId="9">
    <w:abstractNumId w:val="1"/>
  </w:num>
  <w:num w:numId="10">
    <w:abstractNumId w:val="17"/>
  </w:num>
  <w:num w:numId="11">
    <w:abstractNumId w:val="10"/>
  </w:num>
  <w:num w:numId="12">
    <w:abstractNumId w:val="19"/>
  </w:num>
  <w:num w:numId="13">
    <w:abstractNumId w:val="8"/>
  </w:num>
  <w:num w:numId="14">
    <w:abstractNumId w:val="5"/>
  </w:num>
  <w:num w:numId="15">
    <w:abstractNumId w:val="7"/>
  </w:num>
  <w:num w:numId="16">
    <w:abstractNumId w:val="9"/>
  </w:num>
  <w:num w:numId="17">
    <w:abstractNumId w:val="6"/>
  </w:num>
  <w:num w:numId="18">
    <w:abstractNumId w:val="24"/>
  </w:num>
  <w:num w:numId="19">
    <w:abstractNumId w:val="2"/>
  </w:num>
  <w:num w:numId="20">
    <w:abstractNumId w:val="22"/>
  </w:num>
  <w:num w:numId="21">
    <w:abstractNumId w:val="21"/>
  </w:num>
  <w:num w:numId="22">
    <w:abstractNumId w:val="12"/>
  </w:num>
  <w:num w:numId="23">
    <w:abstractNumId w:val="18"/>
  </w:num>
  <w:num w:numId="24">
    <w:abstractNumId w:val="23"/>
  </w:num>
  <w:num w:numId="25">
    <w:abstractNumId w:val="23"/>
  </w:num>
  <w:num w:numId="26">
    <w:abstractNumId w:val="23"/>
  </w:num>
  <w:num w:numId="27">
    <w:abstractNumId w:val="20"/>
  </w:num>
  <w:num w:numId="28">
    <w:abstractNumId w:val="16"/>
  </w:num>
  <w:num w:numId="29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8F8"/>
    <w:rsid w:val="000019F0"/>
    <w:rsid w:val="000063BE"/>
    <w:rsid w:val="000126FA"/>
    <w:rsid w:val="00013968"/>
    <w:rsid w:val="00014210"/>
    <w:rsid w:val="00026079"/>
    <w:rsid w:val="00052252"/>
    <w:rsid w:val="000601C3"/>
    <w:rsid w:val="00062CBA"/>
    <w:rsid w:val="0008331A"/>
    <w:rsid w:val="00096043"/>
    <w:rsid w:val="000A0730"/>
    <w:rsid w:val="000A2360"/>
    <w:rsid w:val="000C5717"/>
    <w:rsid w:val="000E00E7"/>
    <w:rsid w:val="0012666F"/>
    <w:rsid w:val="00132C4A"/>
    <w:rsid w:val="00141B52"/>
    <w:rsid w:val="00150EC1"/>
    <w:rsid w:val="00155262"/>
    <w:rsid w:val="00155339"/>
    <w:rsid w:val="0016258D"/>
    <w:rsid w:val="00164AD1"/>
    <w:rsid w:val="00170CF8"/>
    <w:rsid w:val="0017290A"/>
    <w:rsid w:val="001765C4"/>
    <w:rsid w:val="001804C0"/>
    <w:rsid w:val="0019751B"/>
    <w:rsid w:val="001A1E4F"/>
    <w:rsid w:val="001C2D96"/>
    <w:rsid w:val="001C4D77"/>
    <w:rsid w:val="00201D1D"/>
    <w:rsid w:val="00233482"/>
    <w:rsid w:val="00255D88"/>
    <w:rsid w:val="002572DB"/>
    <w:rsid w:val="0026052B"/>
    <w:rsid w:val="00261AEF"/>
    <w:rsid w:val="00277103"/>
    <w:rsid w:val="002B2BF9"/>
    <w:rsid w:val="002D0988"/>
    <w:rsid w:val="002F046F"/>
    <w:rsid w:val="002F2F8C"/>
    <w:rsid w:val="00303E5A"/>
    <w:rsid w:val="00307C46"/>
    <w:rsid w:val="00320F61"/>
    <w:rsid w:val="003308F8"/>
    <w:rsid w:val="00332A79"/>
    <w:rsid w:val="00334B92"/>
    <w:rsid w:val="0034267C"/>
    <w:rsid w:val="00363E88"/>
    <w:rsid w:val="00395294"/>
    <w:rsid w:val="003952B2"/>
    <w:rsid w:val="003B446D"/>
    <w:rsid w:val="003E795D"/>
    <w:rsid w:val="004027C9"/>
    <w:rsid w:val="004347D3"/>
    <w:rsid w:val="004447F9"/>
    <w:rsid w:val="00470377"/>
    <w:rsid w:val="00472619"/>
    <w:rsid w:val="00472B48"/>
    <w:rsid w:val="00472DB3"/>
    <w:rsid w:val="004A7DCD"/>
    <w:rsid w:val="004B0FFF"/>
    <w:rsid w:val="004C3902"/>
    <w:rsid w:val="004D06AF"/>
    <w:rsid w:val="004E7445"/>
    <w:rsid w:val="004F6444"/>
    <w:rsid w:val="00517857"/>
    <w:rsid w:val="00524418"/>
    <w:rsid w:val="00530E5A"/>
    <w:rsid w:val="00531C2E"/>
    <w:rsid w:val="0053544D"/>
    <w:rsid w:val="00552AEE"/>
    <w:rsid w:val="00556AEE"/>
    <w:rsid w:val="0057522F"/>
    <w:rsid w:val="005802E5"/>
    <w:rsid w:val="00580324"/>
    <w:rsid w:val="005920F8"/>
    <w:rsid w:val="005B3604"/>
    <w:rsid w:val="005D4827"/>
    <w:rsid w:val="005E5169"/>
    <w:rsid w:val="005E7574"/>
    <w:rsid w:val="00605B2D"/>
    <w:rsid w:val="00624818"/>
    <w:rsid w:val="006349A0"/>
    <w:rsid w:val="006403D2"/>
    <w:rsid w:val="00641FA0"/>
    <w:rsid w:val="0064586A"/>
    <w:rsid w:val="0065293F"/>
    <w:rsid w:val="00667576"/>
    <w:rsid w:val="00690352"/>
    <w:rsid w:val="006A615C"/>
    <w:rsid w:val="006B0A33"/>
    <w:rsid w:val="006C5090"/>
    <w:rsid w:val="006C53AA"/>
    <w:rsid w:val="006D0299"/>
    <w:rsid w:val="006F3974"/>
    <w:rsid w:val="007453D9"/>
    <w:rsid w:val="007473F5"/>
    <w:rsid w:val="00750430"/>
    <w:rsid w:val="00763C64"/>
    <w:rsid w:val="00775844"/>
    <w:rsid w:val="00790A92"/>
    <w:rsid w:val="00794598"/>
    <w:rsid w:val="007A16C6"/>
    <w:rsid w:val="007B41E9"/>
    <w:rsid w:val="007B4E6B"/>
    <w:rsid w:val="007C7699"/>
    <w:rsid w:val="00800A1B"/>
    <w:rsid w:val="008036AF"/>
    <w:rsid w:val="00807BDF"/>
    <w:rsid w:val="00822284"/>
    <w:rsid w:val="00850205"/>
    <w:rsid w:val="008562C2"/>
    <w:rsid w:val="00871582"/>
    <w:rsid w:val="008745AD"/>
    <w:rsid w:val="00882A5D"/>
    <w:rsid w:val="00893E99"/>
    <w:rsid w:val="00897131"/>
    <w:rsid w:val="008A7999"/>
    <w:rsid w:val="008B6B15"/>
    <w:rsid w:val="008C0AE1"/>
    <w:rsid w:val="008D0A08"/>
    <w:rsid w:val="008D1CF1"/>
    <w:rsid w:val="008D634D"/>
    <w:rsid w:val="008D7A48"/>
    <w:rsid w:val="008E15A0"/>
    <w:rsid w:val="008E7224"/>
    <w:rsid w:val="009020ED"/>
    <w:rsid w:val="0091275A"/>
    <w:rsid w:val="00925C0D"/>
    <w:rsid w:val="009321EB"/>
    <w:rsid w:val="00935785"/>
    <w:rsid w:val="00937FA4"/>
    <w:rsid w:val="009410F1"/>
    <w:rsid w:val="009471BD"/>
    <w:rsid w:val="009768DB"/>
    <w:rsid w:val="00982C75"/>
    <w:rsid w:val="0098706E"/>
    <w:rsid w:val="009A6B54"/>
    <w:rsid w:val="009A7052"/>
    <w:rsid w:val="009B1AA4"/>
    <w:rsid w:val="009B4999"/>
    <w:rsid w:val="009F0A34"/>
    <w:rsid w:val="009F5790"/>
    <w:rsid w:val="00A01CDE"/>
    <w:rsid w:val="00A10DE5"/>
    <w:rsid w:val="00A1407A"/>
    <w:rsid w:val="00A318D4"/>
    <w:rsid w:val="00A33C06"/>
    <w:rsid w:val="00A65EC7"/>
    <w:rsid w:val="00A971EE"/>
    <w:rsid w:val="00AA3B75"/>
    <w:rsid w:val="00AC4943"/>
    <w:rsid w:val="00AE6300"/>
    <w:rsid w:val="00AE6C7C"/>
    <w:rsid w:val="00AE763E"/>
    <w:rsid w:val="00AF402D"/>
    <w:rsid w:val="00AF5631"/>
    <w:rsid w:val="00B019BB"/>
    <w:rsid w:val="00B136BF"/>
    <w:rsid w:val="00B231E6"/>
    <w:rsid w:val="00B34985"/>
    <w:rsid w:val="00B45EA4"/>
    <w:rsid w:val="00B53DC1"/>
    <w:rsid w:val="00B764C5"/>
    <w:rsid w:val="00B80750"/>
    <w:rsid w:val="00B90CF5"/>
    <w:rsid w:val="00B95EBB"/>
    <w:rsid w:val="00BB51C9"/>
    <w:rsid w:val="00C00F8B"/>
    <w:rsid w:val="00C13A48"/>
    <w:rsid w:val="00C16330"/>
    <w:rsid w:val="00C20FBF"/>
    <w:rsid w:val="00C24AC2"/>
    <w:rsid w:val="00C3602B"/>
    <w:rsid w:val="00C37DC8"/>
    <w:rsid w:val="00C45207"/>
    <w:rsid w:val="00C57E5C"/>
    <w:rsid w:val="00C65776"/>
    <w:rsid w:val="00C82F93"/>
    <w:rsid w:val="00C84AE8"/>
    <w:rsid w:val="00C84F35"/>
    <w:rsid w:val="00C934E4"/>
    <w:rsid w:val="00C97676"/>
    <w:rsid w:val="00CA0C53"/>
    <w:rsid w:val="00CA5FF3"/>
    <w:rsid w:val="00CB5284"/>
    <w:rsid w:val="00CF58C2"/>
    <w:rsid w:val="00D00798"/>
    <w:rsid w:val="00D12ADC"/>
    <w:rsid w:val="00D16345"/>
    <w:rsid w:val="00D26199"/>
    <w:rsid w:val="00D316EB"/>
    <w:rsid w:val="00D318E1"/>
    <w:rsid w:val="00D31EE2"/>
    <w:rsid w:val="00D36775"/>
    <w:rsid w:val="00D40824"/>
    <w:rsid w:val="00D43595"/>
    <w:rsid w:val="00D55179"/>
    <w:rsid w:val="00D604D2"/>
    <w:rsid w:val="00D62EB9"/>
    <w:rsid w:val="00D663BF"/>
    <w:rsid w:val="00DC40E6"/>
    <w:rsid w:val="00DD3832"/>
    <w:rsid w:val="00DD3DC0"/>
    <w:rsid w:val="00DE247D"/>
    <w:rsid w:val="00DE7A69"/>
    <w:rsid w:val="00E113E5"/>
    <w:rsid w:val="00E12319"/>
    <w:rsid w:val="00E218F1"/>
    <w:rsid w:val="00E26304"/>
    <w:rsid w:val="00E701E7"/>
    <w:rsid w:val="00E778A4"/>
    <w:rsid w:val="00EA36BC"/>
    <w:rsid w:val="00EA7593"/>
    <w:rsid w:val="00EB60A3"/>
    <w:rsid w:val="00EC28B9"/>
    <w:rsid w:val="00ED7534"/>
    <w:rsid w:val="00F11BF2"/>
    <w:rsid w:val="00F27F5E"/>
    <w:rsid w:val="00F31BF2"/>
    <w:rsid w:val="00F37780"/>
    <w:rsid w:val="00F56846"/>
    <w:rsid w:val="00F76F15"/>
    <w:rsid w:val="00F8175B"/>
    <w:rsid w:val="00F8410D"/>
    <w:rsid w:val="00F9098E"/>
    <w:rsid w:val="00F9573D"/>
    <w:rsid w:val="00FC181B"/>
    <w:rsid w:val="00FD5844"/>
    <w:rsid w:val="00FE568B"/>
    <w:rsid w:val="00FF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49A99B"/>
  <w15:docId w15:val="{D35CEE9A-0C7E-4C37-8A36-9193C8AE7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utoRedefine/>
    <w:qFormat/>
    <w:rsid w:val="00531C2E"/>
    <w:pPr>
      <w:spacing w:after="0" w:line="240" w:lineRule="auto"/>
      <w:ind w:left="360"/>
    </w:pPr>
    <w:rPr>
      <w:rFonts w:ascii="Arial" w:eastAsia="Times New Roman" w:hAnsi="Arial" w:cs="Arial"/>
      <w:bCs/>
      <w:iCs/>
      <w:sz w:val="20"/>
      <w:szCs w:val="20"/>
      <w:lang w:val="en-GB" w:eastAsia="fr-FR" w:bidi="ar-SA"/>
    </w:rPr>
  </w:style>
  <w:style w:type="paragraph" w:styleId="Heading1">
    <w:name w:val="heading 1"/>
    <w:aliases w:val="H1,Main heading,1 Heading 1,Heading 10,Head1,h1,Section,GE Heading 1,Main Heading,l1,Header 1,Chapter Heading,Titre§,II+,I,Section Head,Perot,L1,MainHeader,ASAPHeading 1,ShaileshHeading 1,Part,Heading apps,BMS Heading 1,Part1,Part2"/>
    <w:basedOn w:val="Normal"/>
    <w:next w:val="Normal"/>
    <w:link w:val="Heading1Char"/>
    <w:qFormat/>
    <w:rsid w:val="00F56846"/>
    <w:pPr>
      <w:spacing w:before="300" w:after="40" w:line="276" w:lineRule="auto"/>
      <w:outlineLvl w:val="0"/>
    </w:pPr>
    <w:rPr>
      <w:rFonts w:asciiTheme="majorHAnsi" w:eastAsiaTheme="majorEastAsia" w:hAnsiTheme="majorHAnsi" w:cstheme="majorBidi"/>
      <w:b/>
      <w:bCs w:val="0"/>
      <w:color w:val="ED771A" w:themeColor="accent2"/>
      <w:sz w:val="24"/>
      <w:szCs w:val="22"/>
    </w:rPr>
  </w:style>
  <w:style w:type="paragraph" w:styleId="Heading2">
    <w:name w:val="heading 2"/>
    <w:basedOn w:val="Normal"/>
    <w:next w:val="Normal"/>
    <w:link w:val="Heading2Char"/>
    <w:unhideWhenUsed/>
    <w:qFormat/>
    <w:rsid w:val="00E26304"/>
    <w:pPr>
      <w:spacing w:before="300" w:after="40" w:line="276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 w:val="0"/>
      <w:color w:val="ED771A" w:themeColor="accent2"/>
      <w:sz w:val="22"/>
      <w:szCs w:val="22"/>
    </w:rPr>
  </w:style>
  <w:style w:type="paragraph" w:styleId="Heading3">
    <w:name w:val="heading 3"/>
    <w:basedOn w:val="Normal"/>
    <w:next w:val="Normal"/>
    <w:link w:val="Heading3Char"/>
    <w:unhideWhenUsed/>
    <w:qFormat/>
    <w:rsid w:val="002D0988"/>
    <w:pPr>
      <w:pBdr>
        <w:left w:val="single" w:sz="48" w:space="2" w:color="ED771A" w:themeColor="accent2"/>
        <w:bottom w:val="single" w:sz="4" w:space="0" w:color="ED771A" w:themeColor="accent2"/>
      </w:pBdr>
      <w:spacing w:before="200" w:after="100"/>
      <w:ind w:left="144"/>
      <w:contextualSpacing/>
      <w:outlineLvl w:val="2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nhideWhenUsed/>
    <w:qFormat/>
    <w:rsid w:val="002D0988"/>
    <w:pPr>
      <w:pBdr>
        <w:left w:val="single" w:sz="4" w:space="2" w:color="ED771A" w:themeColor="accent2"/>
        <w:bottom w:val="single" w:sz="4" w:space="2" w:color="ED771A" w:themeColor="accent2"/>
      </w:pBdr>
      <w:spacing w:before="200" w:after="100"/>
      <w:ind w:left="86"/>
      <w:contextualSpacing/>
      <w:outlineLvl w:val="3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2D0988"/>
    <w:pPr>
      <w:pBdr>
        <w:left w:val="dotted" w:sz="4" w:space="2" w:color="ED771A" w:themeColor="accent2"/>
        <w:bottom w:val="dotted" w:sz="4" w:space="2" w:color="ED771A" w:themeColor="accent2"/>
      </w:pBdr>
      <w:spacing w:before="200" w:after="100"/>
      <w:ind w:left="86"/>
      <w:contextualSpacing/>
      <w:outlineLvl w:val="4"/>
    </w:pPr>
    <w:rPr>
      <w:rFonts w:asciiTheme="majorHAnsi" w:eastAsiaTheme="majorEastAsia" w:hAnsiTheme="majorHAnsi" w:cstheme="majorBidi"/>
      <w:b/>
      <w:bCs w:val="0"/>
      <w:color w:val="B6580E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nhideWhenUsed/>
    <w:qFormat/>
    <w:rsid w:val="002D0988"/>
    <w:pPr>
      <w:pBdr>
        <w:bottom w:val="single" w:sz="4" w:space="2" w:color="F7C8A3" w:themeColor="accent2" w:themeTint="66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2D0988"/>
    <w:pPr>
      <w:pBdr>
        <w:bottom w:val="dotted" w:sz="4" w:space="2" w:color="F4AD75" w:themeColor="accent2" w:themeTint="99"/>
      </w:pBdr>
      <w:spacing w:before="200" w:after="100"/>
      <w:contextualSpacing/>
      <w:outlineLvl w:val="6"/>
    </w:pPr>
    <w:rPr>
      <w:rFonts w:asciiTheme="majorHAnsi" w:eastAsiaTheme="majorEastAsia" w:hAnsiTheme="majorHAnsi" w:cstheme="majorBidi"/>
      <w:color w:val="B6580E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nhideWhenUsed/>
    <w:qFormat/>
    <w:rsid w:val="002D0988"/>
    <w:pPr>
      <w:spacing w:before="200" w:after="100"/>
      <w:contextualSpacing/>
      <w:outlineLvl w:val="7"/>
    </w:pPr>
    <w:rPr>
      <w:rFonts w:asciiTheme="majorHAnsi" w:eastAsiaTheme="majorEastAsia" w:hAnsiTheme="majorHAnsi" w:cstheme="majorBidi"/>
      <w:color w:val="ED771A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nhideWhenUsed/>
    <w:qFormat/>
    <w:rsid w:val="002D0988"/>
    <w:pPr>
      <w:spacing w:before="200" w:after="100"/>
      <w:contextualSpacing/>
      <w:outlineLvl w:val="8"/>
    </w:pPr>
    <w:rPr>
      <w:rFonts w:asciiTheme="majorHAnsi" w:eastAsiaTheme="majorEastAsia" w:hAnsiTheme="majorHAnsi" w:cstheme="majorBidi"/>
      <w:color w:val="ED771A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Main heading Char,1 Heading 1 Char,Heading 10 Char,Head1 Char,h1 Char,Section Char,GE Heading 1 Char,Main Heading Char,l1 Char,Header 1 Char,Chapter Heading Char,Titre§ Char,II+ Char,I Char,Section Head Char,Perot Char,L1 Char"/>
    <w:basedOn w:val="DefaultParagraphFont"/>
    <w:link w:val="Heading1"/>
    <w:rsid w:val="00F56846"/>
    <w:rPr>
      <w:rFonts w:asciiTheme="majorHAnsi" w:eastAsiaTheme="majorEastAsia" w:hAnsiTheme="majorHAnsi" w:cstheme="majorBidi"/>
      <w:b/>
      <w:bCs/>
      <w:color w:val="ED771A" w:themeColor="accent2"/>
      <w:sz w:val="24"/>
      <w:lang w:eastAsia="fr-FR" w:bidi="ar-SA"/>
    </w:rPr>
  </w:style>
  <w:style w:type="character" w:customStyle="1" w:styleId="Heading2Char">
    <w:name w:val="Heading 2 Char"/>
    <w:basedOn w:val="DefaultParagraphFont"/>
    <w:link w:val="Heading2"/>
    <w:rsid w:val="00E26304"/>
    <w:rPr>
      <w:rFonts w:asciiTheme="majorHAnsi" w:eastAsiaTheme="majorEastAsia" w:hAnsiTheme="majorHAnsi" w:cstheme="majorBidi"/>
      <w:b/>
      <w:bCs/>
      <w:color w:val="ED771A" w:themeColor="accent2"/>
      <w:lang w:eastAsia="fr-FR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988"/>
    <w:rPr>
      <w:rFonts w:asciiTheme="majorHAnsi" w:eastAsiaTheme="majorEastAsia" w:hAnsiTheme="majorHAnsi" w:cstheme="majorBidi"/>
      <w:b/>
      <w:bCs/>
      <w:i/>
      <w:iCs/>
      <w:color w:val="B6580E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988"/>
    <w:rPr>
      <w:rFonts w:asciiTheme="majorHAnsi" w:eastAsiaTheme="majorEastAsia" w:hAnsiTheme="majorHAnsi" w:cstheme="majorBidi"/>
      <w:i/>
      <w:iCs/>
      <w:color w:val="B6580E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988"/>
    <w:rPr>
      <w:rFonts w:asciiTheme="majorHAnsi" w:eastAsiaTheme="majorEastAsia" w:hAnsiTheme="majorHAnsi" w:cstheme="majorBidi"/>
      <w:i/>
      <w:iCs/>
      <w:color w:val="ED771A" w:themeColor="accent2"/>
      <w:sz w:val="20"/>
      <w:szCs w:val="20"/>
    </w:rPr>
  </w:style>
  <w:style w:type="paragraph" w:styleId="Caption">
    <w:name w:val="caption"/>
    <w:aliases w:val="FigureCaption"/>
    <w:basedOn w:val="Normal"/>
    <w:next w:val="Normal"/>
    <w:unhideWhenUsed/>
    <w:qFormat/>
    <w:rsid w:val="00F27F5E"/>
    <w:rPr>
      <w:rFonts w:ascii="Arial Bold" w:hAnsi="Arial Bold"/>
      <w:b/>
      <w:bCs w:val="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2D0988"/>
    <w:pPr>
      <w:pBdr>
        <w:top w:val="single" w:sz="48" w:space="0" w:color="ED771A" w:themeColor="accent2"/>
        <w:bottom w:val="single" w:sz="48" w:space="0" w:color="ED771A" w:themeColor="accent2"/>
      </w:pBdr>
      <w:shd w:val="clear" w:color="auto" w:fill="ED771A" w:themeFill="accent2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2D0988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71A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988"/>
    <w:pPr>
      <w:pBdr>
        <w:bottom w:val="dotted" w:sz="8" w:space="10" w:color="ED771A" w:themeColor="accent2"/>
      </w:pBdr>
      <w:spacing w:before="200" w:after="900"/>
      <w:jc w:val="center"/>
    </w:pPr>
    <w:rPr>
      <w:rFonts w:asciiTheme="majorHAnsi" w:eastAsiaTheme="majorEastAsia" w:hAnsiTheme="majorHAnsi" w:cstheme="majorBidi"/>
      <w:color w:val="793A09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0988"/>
    <w:rPr>
      <w:rFonts w:asciiTheme="majorHAnsi" w:eastAsiaTheme="majorEastAsia" w:hAnsiTheme="majorHAnsi" w:cstheme="majorBidi"/>
      <w:i/>
      <w:iCs/>
      <w:color w:val="793A09" w:themeColor="accent2" w:themeShade="7F"/>
      <w:sz w:val="24"/>
      <w:szCs w:val="24"/>
    </w:rPr>
  </w:style>
  <w:style w:type="character" w:styleId="Strong">
    <w:name w:val="Strong"/>
    <w:uiPriority w:val="22"/>
    <w:qFormat/>
    <w:rsid w:val="002D0988"/>
    <w:rPr>
      <w:b/>
      <w:bCs/>
      <w:spacing w:val="0"/>
    </w:rPr>
  </w:style>
  <w:style w:type="character" w:styleId="Emphasis">
    <w:name w:val="Emphasis"/>
    <w:qFormat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bdr w:val="single" w:sz="18" w:space="0" w:color="FBE3D0" w:themeColor="accent2" w:themeTint="33"/>
      <w:shd w:val="clear" w:color="auto" w:fill="FBE3D0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2D0988"/>
  </w:style>
  <w:style w:type="character" w:customStyle="1" w:styleId="NoSpacingChar">
    <w:name w:val="No Spacing Char"/>
    <w:basedOn w:val="DefaultParagraphFont"/>
    <w:link w:val="NoSpacing"/>
    <w:uiPriority w:val="1"/>
    <w:locked/>
    <w:rsid w:val="002D0988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2D098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D0988"/>
    <w:rPr>
      <w:color w:val="B6580E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2D0988"/>
    <w:rPr>
      <w:color w:val="B6580E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988"/>
    <w:pPr>
      <w:pBdr>
        <w:top w:val="dotted" w:sz="8" w:space="10" w:color="ED771A" w:themeColor="accent2"/>
        <w:bottom w:val="dotted" w:sz="8" w:space="10" w:color="ED771A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 w:val="0"/>
      <w:color w:val="ED771A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988"/>
    <w:rPr>
      <w:rFonts w:asciiTheme="majorHAnsi" w:eastAsiaTheme="majorEastAsia" w:hAnsiTheme="majorHAnsi" w:cstheme="majorBidi"/>
      <w:b/>
      <w:bCs/>
      <w:i/>
      <w:iCs/>
      <w:color w:val="ED771A" w:themeColor="accent2"/>
      <w:sz w:val="20"/>
      <w:szCs w:val="20"/>
    </w:rPr>
  </w:style>
  <w:style w:type="character" w:styleId="SubtleEmphasis">
    <w:name w:val="Subtle Emphasis"/>
    <w:uiPriority w:val="19"/>
    <w:qFormat/>
    <w:rsid w:val="002D0988"/>
    <w:rPr>
      <w:rFonts w:asciiTheme="majorHAnsi" w:eastAsiaTheme="majorEastAsia" w:hAnsiTheme="majorHAnsi" w:cstheme="majorBidi"/>
      <w:i/>
      <w:iCs/>
      <w:color w:val="ED771A" w:themeColor="accent2"/>
    </w:rPr>
  </w:style>
  <w:style w:type="character" w:styleId="IntenseEmphasis">
    <w:name w:val="Intense Emphasis"/>
    <w:uiPriority w:val="21"/>
    <w:qFormat/>
    <w:rsid w:val="002D098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71A" w:themeColor="accent2"/>
      <w:shd w:val="clear" w:color="auto" w:fill="ED771A" w:themeFill="accent2"/>
      <w:vertAlign w:val="baseline"/>
    </w:rPr>
  </w:style>
  <w:style w:type="character" w:styleId="SubtleReference">
    <w:name w:val="Subtle Reference"/>
    <w:uiPriority w:val="31"/>
    <w:qFormat/>
    <w:rsid w:val="002D0988"/>
    <w:rPr>
      <w:i/>
      <w:iCs/>
      <w:smallCaps/>
      <w:color w:val="ED771A" w:themeColor="accent2"/>
      <w:u w:color="ED771A" w:themeColor="accent2"/>
    </w:rPr>
  </w:style>
  <w:style w:type="character" w:styleId="IntenseReference">
    <w:name w:val="Intense Reference"/>
    <w:uiPriority w:val="32"/>
    <w:qFormat/>
    <w:rsid w:val="002D0988"/>
    <w:rPr>
      <w:b/>
      <w:bCs/>
      <w:i/>
      <w:iCs/>
      <w:smallCaps/>
      <w:color w:val="ED771A" w:themeColor="accent2"/>
      <w:u w:color="ED771A" w:themeColor="accent2"/>
    </w:rPr>
  </w:style>
  <w:style w:type="character" w:styleId="BookTitle">
    <w:name w:val="Book Title"/>
    <w:uiPriority w:val="33"/>
    <w:qFormat/>
    <w:rsid w:val="002D0988"/>
    <w:rPr>
      <w:rFonts w:asciiTheme="majorHAnsi" w:eastAsiaTheme="majorEastAsia" w:hAnsiTheme="majorHAnsi" w:cstheme="majorBidi"/>
      <w:b/>
      <w:bCs/>
      <w:i/>
      <w:iCs/>
      <w:smallCaps/>
      <w:color w:val="B6580E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2D0988"/>
    <w:pPr>
      <w:outlineLvl w:val="9"/>
    </w:pPr>
  </w:style>
  <w:style w:type="paragraph" w:styleId="Header">
    <w:name w:val="header"/>
    <w:basedOn w:val="Normal"/>
    <w:next w:val="Normal"/>
    <w:link w:val="HeaderChar"/>
    <w:autoRedefine/>
    <w:rsid w:val="003308F8"/>
    <w:pPr>
      <w:tabs>
        <w:tab w:val="left" w:pos="8505"/>
      </w:tabs>
      <w:spacing w:before="300" w:after="720"/>
      <w:jc w:val="right"/>
    </w:pPr>
    <w:rPr>
      <w:iCs w:val="0"/>
      <w:smallCaps/>
      <w:color w:val="909090" w:themeColor="background2"/>
      <w:sz w:val="28"/>
    </w:rPr>
  </w:style>
  <w:style w:type="character" w:customStyle="1" w:styleId="HeaderChar">
    <w:name w:val="Header Char"/>
    <w:basedOn w:val="DefaultParagraphFont"/>
    <w:link w:val="Header"/>
    <w:semiHidden/>
    <w:rsid w:val="003308F8"/>
    <w:rPr>
      <w:rFonts w:ascii="Arial" w:eastAsia="Times New Roman" w:hAnsi="Arial" w:cs="Arial"/>
      <w:iCs/>
      <w:smallCaps/>
      <w:color w:val="909090" w:themeColor="background2"/>
      <w:sz w:val="28"/>
      <w:szCs w:val="16"/>
      <w:lang w:eastAsia="fr-FR" w:bidi="ar-SA"/>
    </w:rPr>
  </w:style>
  <w:style w:type="paragraph" w:styleId="Footer">
    <w:name w:val="footer"/>
    <w:basedOn w:val="Normal"/>
    <w:link w:val="FooterChar"/>
    <w:unhideWhenUsed/>
    <w:rsid w:val="00B45EA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45EA4"/>
    <w:rPr>
      <w:i/>
      <w:iCs/>
      <w:sz w:val="20"/>
      <w:szCs w:val="20"/>
    </w:rPr>
  </w:style>
  <w:style w:type="table" w:styleId="TableGrid">
    <w:name w:val="Table Grid"/>
    <w:basedOn w:val="TableNormal"/>
    <w:uiPriority w:val="59"/>
    <w:rsid w:val="00B45E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_Header"/>
    <w:basedOn w:val="Normal"/>
    <w:rsid w:val="003308F8"/>
    <w:pPr>
      <w:shd w:val="pct20" w:color="auto" w:fill="FFFFFF"/>
      <w:autoSpaceDE w:val="0"/>
      <w:autoSpaceDN w:val="0"/>
    </w:pPr>
    <w:rPr>
      <w:lang w:eastAsia="en-US"/>
    </w:rPr>
  </w:style>
  <w:style w:type="paragraph" w:styleId="BalloonText">
    <w:name w:val="Balloon Text"/>
    <w:basedOn w:val="Normal"/>
    <w:link w:val="BalloonTextChar"/>
    <w:semiHidden/>
    <w:unhideWhenUsed/>
    <w:rsid w:val="00C57E5C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E5C"/>
    <w:rPr>
      <w:rFonts w:ascii="Tahoma" w:eastAsia="Times New Roman" w:hAnsi="Tahoma" w:cs="Tahoma"/>
      <w:sz w:val="16"/>
      <w:szCs w:val="16"/>
      <w:lang w:eastAsia="fr-FR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4C3902"/>
    <w:pPr>
      <w:spacing w:after="100"/>
    </w:pPr>
  </w:style>
  <w:style w:type="character" w:styleId="Hyperlink">
    <w:name w:val="Hyperlink"/>
    <w:uiPriority w:val="99"/>
    <w:rsid w:val="004C3902"/>
    <w:rPr>
      <w:color w:val="0000FF"/>
      <w:u w:val="single"/>
    </w:rPr>
  </w:style>
  <w:style w:type="paragraph" w:customStyle="1" w:styleId="Default">
    <w:name w:val="Default"/>
    <w:rsid w:val="00B231E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164AD1"/>
    <w:pPr>
      <w:spacing w:after="100"/>
      <w:ind w:left="160"/>
    </w:pPr>
  </w:style>
  <w:style w:type="paragraph" w:styleId="TOC3">
    <w:name w:val="toc 3"/>
    <w:basedOn w:val="Normal"/>
    <w:next w:val="Normal"/>
    <w:autoRedefine/>
    <w:unhideWhenUsed/>
    <w:rsid w:val="00164AD1"/>
    <w:pPr>
      <w:spacing w:after="100"/>
      <w:ind w:left="320"/>
    </w:pPr>
  </w:style>
  <w:style w:type="paragraph" w:customStyle="1" w:styleId="List1Exp">
    <w:name w:val="List1_Exp"/>
    <w:basedOn w:val="Normal"/>
    <w:rsid w:val="00164AD1"/>
    <w:pPr>
      <w:keepLines/>
      <w:spacing w:before="20"/>
      <w:ind w:left="1080"/>
    </w:pPr>
    <w:rPr>
      <w:rFonts w:eastAsia="MS Mincho" w:cs="Times New Roman"/>
      <w:szCs w:val="21"/>
      <w:lang w:eastAsia="en-US"/>
    </w:rPr>
  </w:style>
  <w:style w:type="paragraph" w:customStyle="1" w:styleId="TableText">
    <w:name w:val="TableText"/>
    <w:basedOn w:val="Normal"/>
    <w:rsid w:val="00164AD1"/>
    <w:pPr>
      <w:keepLines/>
      <w:spacing w:before="40" w:after="40"/>
    </w:pPr>
    <w:rPr>
      <w:rFonts w:eastAsia="MS Mincho" w:cs="Times New Roman"/>
      <w:sz w:val="18"/>
      <w:lang w:eastAsia="en-US"/>
    </w:rPr>
  </w:style>
  <w:style w:type="paragraph" w:customStyle="1" w:styleId="TableHead">
    <w:name w:val="TableHead"/>
    <w:basedOn w:val="TableText"/>
    <w:rsid w:val="00164AD1"/>
    <w:pPr>
      <w:keepNext/>
      <w:spacing w:after="60"/>
      <w:jc w:val="center"/>
    </w:pPr>
    <w:rPr>
      <w:rFonts w:ascii="Arial Bold" w:hAnsi="Arial Bold"/>
      <w:b/>
      <w:sz w:val="20"/>
    </w:rPr>
  </w:style>
  <w:style w:type="paragraph" w:customStyle="1" w:styleId="Title1">
    <w:name w:val="Title1"/>
    <w:basedOn w:val="Normal"/>
    <w:next w:val="Normal"/>
    <w:rsid w:val="00164AD1"/>
    <w:pPr>
      <w:spacing w:before="480"/>
      <w:ind w:left="1915" w:hanging="1915"/>
      <w:jc w:val="center"/>
    </w:pPr>
    <w:rPr>
      <w:rFonts w:eastAsia="MS Mincho" w:cs="Times New Roman"/>
      <w:b/>
      <w:bCs w:val="0"/>
      <w:caps/>
      <w:spacing w:val="-4"/>
      <w:sz w:val="36"/>
      <w:szCs w:val="48"/>
      <w:lang w:eastAsia="ja-JP"/>
    </w:rPr>
  </w:style>
  <w:style w:type="paragraph" w:customStyle="1" w:styleId="Subtitle1">
    <w:name w:val="Subtitle1"/>
    <w:basedOn w:val="Normal"/>
    <w:next w:val="List1Exp"/>
    <w:rsid w:val="00164AD1"/>
    <w:pPr>
      <w:spacing w:before="40" w:line="280" w:lineRule="atLeast"/>
      <w:ind w:left="720"/>
      <w:jc w:val="center"/>
      <w:outlineLvl w:val="1"/>
    </w:pPr>
    <w:rPr>
      <w:rFonts w:eastAsia="MS Mincho"/>
      <w:b/>
      <w:bCs w:val="0"/>
      <w:caps/>
      <w:spacing w:val="-4"/>
      <w:szCs w:val="32"/>
      <w:lang w:eastAsia="en-US"/>
    </w:rPr>
  </w:style>
  <w:style w:type="paragraph" w:customStyle="1" w:styleId="Normal1">
    <w:name w:val="Normal1"/>
    <w:basedOn w:val="Normal"/>
    <w:rsid w:val="00164AD1"/>
    <w:pPr>
      <w:spacing w:before="120"/>
      <w:ind w:left="720"/>
    </w:pPr>
    <w:rPr>
      <w:rFonts w:eastAsia="MS Mincho" w:cs="Times New Roman"/>
      <w:szCs w:val="24"/>
      <w:lang w:eastAsia="en-US"/>
    </w:rPr>
  </w:style>
  <w:style w:type="paragraph" w:customStyle="1" w:styleId="RevisionTitle1">
    <w:name w:val="RevisionTitle1"/>
    <w:basedOn w:val="Normal"/>
    <w:rsid w:val="00164AD1"/>
    <w:pPr>
      <w:pageBreakBefore/>
      <w:spacing w:before="400" w:after="120"/>
      <w:ind w:left="720"/>
      <w:jc w:val="center"/>
    </w:pPr>
    <w:rPr>
      <w:rFonts w:ascii="Arial Bold" w:hAnsi="Arial Bold"/>
      <w:b/>
      <w:sz w:val="32"/>
      <w:szCs w:val="22"/>
      <w:lang w:eastAsia="en-US"/>
    </w:rPr>
  </w:style>
  <w:style w:type="paragraph" w:customStyle="1" w:styleId="Subhead">
    <w:name w:val="Subhead"/>
    <w:basedOn w:val="Normal"/>
    <w:rsid w:val="00164AD1"/>
    <w:pPr>
      <w:spacing w:before="60"/>
      <w:ind w:left="720"/>
    </w:pPr>
    <w:rPr>
      <w:rFonts w:eastAsia="MS Mincho" w:cs="Times New Roman"/>
      <w:b/>
      <w:szCs w:val="24"/>
      <w:lang w:eastAsia="en-US"/>
    </w:rPr>
  </w:style>
  <w:style w:type="paragraph" w:customStyle="1" w:styleId="Instructions">
    <w:name w:val="Instructions"/>
    <w:basedOn w:val="Normal"/>
    <w:next w:val="Normal"/>
    <w:link w:val="InstructionsChar"/>
    <w:rsid w:val="00164AD1"/>
    <w:pPr>
      <w:overflowPunct w:val="0"/>
      <w:autoSpaceDE w:val="0"/>
      <w:autoSpaceDN w:val="0"/>
      <w:adjustRightInd w:val="0"/>
      <w:spacing w:before="120" w:after="120"/>
      <w:ind w:left="720"/>
      <w:textAlignment w:val="baseline"/>
    </w:pPr>
    <w:rPr>
      <w:rFonts w:cs="Times New Roman"/>
      <w:i/>
      <w:color w:val="FF0000"/>
      <w:lang w:val="en-CA" w:eastAsia="en-US"/>
    </w:rPr>
  </w:style>
  <w:style w:type="character" w:customStyle="1" w:styleId="InstructionsChar">
    <w:name w:val="Instructions Char"/>
    <w:link w:val="Instructions"/>
    <w:rsid w:val="00164AD1"/>
    <w:rPr>
      <w:rFonts w:ascii="Arial" w:eastAsia="Times New Roman" w:hAnsi="Arial" w:cs="Times New Roman"/>
      <w:i/>
      <w:color w:val="FF0000"/>
      <w:sz w:val="20"/>
      <w:szCs w:val="20"/>
      <w:lang w:val="en-CA" w:bidi="ar-SA"/>
    </w:rPr>
  </w:style>
  <w:style w:type="paragraph" w:customStyle="1" w:styleId="NormalNotesBulleted">
    <w:name w:val="Normal Notes Bulleted"/>
    <w:basedOn w:val="Normal"/>
    <w:rsid w:val="00164AD1"/>
    <w:pPr>
      <w:numPr>
        <w:numId w:val="1"/>
      </w:numPr>
    </w:pPr>
    <w:rPr>
      <w:rFonts w:ascii="Trebuchet MS" w:hAnsi="Trebuchet MS" w:cs="Times New Roman"/>
      <w:bCs w:val="0"/>
      <w:color w:val="000000"/>
      <w:szCs w:val="22"/>
      <w:lang w:eastAsia="en-US"/>
    </w:rPr>
  </w:style>
  <w:style w:type="paragraph" w:customStyle="1" w:styleId="Bullet1">
    <w:name w:val="Bullet1"/>
    <w:basedOn w:val="List1Exp"/>
    <w:rsid w:val="00D55179"/>
    <w:pPr>
      <w:tabs>
        <w:tab w:val="num" w:pos="360"/>
        <w:tab w:val="num" w:pos="720"/>
      </w:tabs>
      <w:ind w:hanging="360"/>
    </w:pPr>
  </w:style>
  <w:style w:type="paragraph" w:customStyle="1" w:styleId="Figure">
    <w:name w:val="Figure"/>
    <w:basedOn w:val="List1Exp"/>
    <w:next w:val="Caption"/>
    <w:rsid w:val="00D55179"/>
    <w:pPr>
      <w:keepNext/>
      <w:numPr>
        <w:numId w:val="3"/>
      </w:numPr>
      <w:tabs>
        <w:tab w:val="clear" w:pos="1560"/>
      </w:tabs>
      <w:ind w:left="720" w:firstLine="0"/>
    </w:pPr>
  </w:style>
  <w:style w:type="paragraph" w:customStyle="1" w:styleId="Number1">
    <w:name w:val="Number1"/>
    <w:basedOn w:val="Bullet1"/>
    <w:rsid w:val="00D55179"/>
    <w:pPr>
      <w:numPr>
        <w:numId w:val="4"/>
      </w:numPr>
      <w:spacing w:before="60"/>
    </w:pPr>
  </w:style>
  <w:style w:type="paragraph" w:customStyle="1" w:styleId="Bullet2">
    <w:name w:val="Bullet2"/>
    <w:basedOn w:val="Normal"/>
    <w:rsid w:val="00D55179"/>
    <w:pPr>
      <w:keepLines/>
      <w:numPr>
        <w:numId w:val="2"/>
      </w:numPr>
      <w:tabs>
        <w:tab w:val="num" w:pos="360"/>
      </w:tabs>
      <w:spacing w:before="60"/>
      <w:ind w:left="1800"/>
    </w:pPr>
    <w:rPr>
      <w:rFonts w:eastAsia="MS Mincho" w:cs="Times New Roman"/>
      <w:szCs w:val="21"/>
      <w:lang w:eastAsia="en-US"/>
    </w:rPr>
  </w:style>
  <w:style w:type="paragraph" w:customStyle="1" w:styleId="fpTableHeader">
    <w:name w:val="fpTableHeader"/>
    <w:basedOn w:val="TableText"/>
    <w:rsid w:val="00D55179"/>
    <w:pPr>
      <w:autoSpaceDE w:val="0"/>
      <w:autoSpaceDN w:val="0"/>
      <w:jc w:val="both"/>
    </w:pPr>
    <w:rPr>
      <w:rFonts w:ascii="Arial Bold" w:eastAsia="Times New Roman" w:hAnsi="Arial Bold"/>
      <w:b/>
      <w:bCs w:val="0"/>
      <w:sz w:val="20"/>
    </w:rPr>
  </w:style>
  <w:style w:type="paragraph" w:customStyle="1" w:styleId="List2Exp">
    <w:name w:val="List2_Exp"/>
    <w:basedOn w:val="List1Exp"/>
    <w:rsid w:val="00D55179"/>
    <w:pPr>
      <w:ind w:left="1800"/>
    </w:pPr>
  </w:style>
  <w:style w:type="paragraph" w:styleId="BodyTextIndent3">
    <w:name w:val="Body Text Indent 3"/>
    <w:basedOn w:val="Normal"/>
    <w:link w:val="BodyTextIndent3Char"/>
    <w:rsid w:val="004E7445"/>
    <w:pPr>
      <w:ind w:left="720"/>
      <w:jc w:val="both"/>
    </w:pPr>
    <w:rPr>
      <w:rFonts w:ascii="Trebuchet MS" w:hAnsi="Trebuchet MS" w:cs="Times New Roman"/>
      <w:szCs w:val="24"/>
      <w:lang w:eastAsia="en-US"/>
    </w:rPr>
  </w:style>
  <w:style w:type="character" w:customStyle="1" w:styleId="BodyTextIndent3Char">
    <w:name w:val="Body Text Indent 3 Char"/>
    <w:basedOn w:val="DefaultParagraphFont"/>
    <w:link w:val="BodyTextIndent3"/>
    <w:rsid w:val="004E7445"/>
    <w:rPr>
      <w:rFonts w:ascii="Trebuchet MS" w:eastAsia="Times New Roman" w:hAnsi="Trebuchet MS" w:cs="Times New Roman"/>
      <w:sz w:val="20"/>
      <w:szCs w:val="24"/>
      <w:lang w:bidi="ar-SA"/>
    </w:rPr>
  </w:style>
  <w:style w:type="paragraph" w:styleId="BodyTextIndent">
    <w:name w:val="Body Text Indent"/>
    <w:basedOn w:val="Normal"/>
    <w:link w:val="BodyTextIndentChar"/>
    <w:rsid w:val="004E7445"/>
    <w:pPr>
      <w:spacing w:before="60" w:after="120"/>
    </w:pPr>
    <w:rPr>
      <w:rFonts w:eastAsia="MS Mincho" w:cs="Times New Roman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4E7445"/>
    <w:rPr>
      <w:rFonts w:ascii="Arial" w:eastAsia="MS Mincho" w:hAnsi="Arial" w:cs="Times New Roman"/>
      <w:sz w:val="20"/>
      <w:szCs w:val="24"/>
      <w:lang w:bidi="ar-SA"/>
    </w:rPr>
  </w:style>
  <w:style w:type="paragraph" w:styleId="NormalWeb">
    <w:name w:val="Normal (Web)"/>
    <w:basedOn w:val="Normal"/>
    <w:unhideWhenUsed/>
    <w:rsid w:val="004E7445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eastAsia="en-US"/>
    </w:rPr>
  </w:style>
  <w:style w:type="character" w:styleId="CommentReference">
    <w:name w:val="annotation reference"/>
    <w:semiHidden/>
    <w:rsid w:val="002F046F"/>
    <w:rPr>
      <w:rFonts w:ascii="Trebuchet MS" w:hAnsi="Trebuchet MS"/>
      <w:sz w:val="16"/>
    </w:rPr>
  </w:style>
  <w:style w:type="paragraph" w:styleId="CommentText">
    <w:name w:val="annotation text"/>
    <w:basedOn w:val="Normal"/>
    <w:link w:val="CommentTextChar"/>
    <w:semiHidden/>
    <w:rsid w:val="002F046F"/>
    <w:pPr>
      <w:spacing w:before="60"/>
      <w:ind w:left="720"/>
    </w:pPr>
    <w:rPr>
      <w:rFonts w:ascii="Trebuchet MS" w:eastAsia="MS Mincho" w:hAnsi="Trebuchet MS" w:cs="Times New Roman"/>
      <w:lang w:eastAsia="en-US"/>
    </w:rPr>
  </w:style>
  <w:style w:type="character" w:customStyle="1" w:styleId="CommentTextChar">
    <w:name w:val="Comment Text Char"/>
    <w:basedOn w:val="DefaultParagraphFont"/>
    <w:link w:val="CommentText"/>
    <w:semiHidden/>
    <w:rsid w:val="002F046F"/>
    <w:rPr>
      <w:rFonts w:ascii="Trebuchet MS" w:eastAsia="MS Mincho" w:hAnsi="Trebuchet MS" w:cs="Times New Roman"/>
      <w:sz w:val="20"/>
      <w:szCs w:val="20"/>
      <w:lang w:bidi="ar-SA"/>
    </w:rPr>
  </w:style>
  <w:style w:type="character" w:styleId="EndnoteReference">
    <w:name w:val="endnote reference"/>
    <w:semiHidden/>
    <w:rsid w:val="002F046F"/>
    <w:rPr>
      <w:vertAlign w:val="superscript"/>
    </w:rPr>
  </w:style>
  <w:style w:type="paragraph" w:styleId="EndnoteText">
    <w:name w:val="endnote text"/>
    <w:basedOn w:val="Normal"/>
    <w:link w:val="EndnoteTextChar"/>
    <w:semiHidden/>
    <w:rsid w:val="002F046F"/>
    <w:pPr>
      <w:spacing w:before="220"/>
      <w:ind w:left="720"/>
    </w:pPr>
    <w:rPr>
      <w:rFonts w:eastAsia="MS Mincho" w:cs="Times New Roman"/>
      <w:szCs w:val="24"/>
      <w:lang w:eastAsia="en-US"/>
    </w:rPr>
  </w:style>
  <w:style w:type="character" w:customStyle="1" w:styleId="EndnoteTextChar">
    <w:name w:val="Endnote Text Char"/>
    <w:basedOn w:val="DefaultParagraphFont"/>
    <w:link w:val="End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character" w:styleId="FootnoteReference">
    <w:name w:val="footnote reference"/>
    <w:basedOn w:val="DefaultParagraphFont"/>
    <w:semiHidden/>
    <w:rsid w:val="002F046F"/>
  </w:style>
  <w:style w:type="paragraph" w:styleId="FootnoteText">
    <w:name w:val="footnote text"/>
    <w:basedOn w:val="Normal"/>
    <w:link w:val="FootnoteTextChar"/>
    <w:semiHidden/>
    <w:rsid w:val="002F046F"/>
    <w:pPr>
      <w:spacing w:before="60" w:line="240" w:lineRule="exact"/>
      <w:ind w:left="120" w:hanging="120"/>
    </w:pPr>
    <w:rPr>
      <w:rFonts w:eastAsia="MS Mincho" w:cs="Times New Roman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Index1">
    <w:name w:val="index 1"/>
    <w:basedOn w:val="Normal"/>
    <w:autoRedefine/>
    <w:semiHidden/>
    <w:rsid w:val="002F046F"/>
    <w:pPr>
      <w:spacing w:before="60" w:line="180" w:lineRule="atLeast"/>
      <w:ind w:left="240" w:hanging="240"/>
    </w:pPr>
    <w:rPr>
      <w:rFonts w:ascii="Verdana" w:eastAsia="MS Mincho" w:hAnsi="Verdana" w:cs="Times New Roman"/>
      <w:sz w:val="18"/>
      <w:szCs w:val="18"/>
      <w:lang w:eastAsia="en-US"/>
    </w:rPr>
  </w:style>
  <w:style w:type="paragraph" w:styleId="Index2">
    <w:name w:val="index 2"/>
    <w:basedOn w:val="Index1"/>
    <w:autoRedefine/>
    <w:semiHidden/>
    <w:rsid w:val="002F046F"/>
    <w:pPr>
      <w:ind w:left="480"/>
    </w:pPr>
  </w:style>
  <w:style w:type="paragraph" w:styleId="IndexHeading">
    <w:name w:val="index heading"/>
    <w:basedOn w:val="Normal"/>
    <w:next w:val="Index1"/>
    <w:semiHidden/>
    <w:rsid w:val="002F046F"/>
    <w:pPr>
      <w:spacing w:before="60"/>
      <w:ind w:left="720"/>
    </w:pPr>
    <w:rPr>
      <w:rFonts w:eastAsia="MS Mincho" w:cs="Times New Roman"/>
      <w:noProof/>
      <w:szCs w:val="24"/>
      <w:lang w:eastAsia="en-US"/>
    </w:rPr>
  </w:style>
  <w:style w:type="paragraph" w:customStyle="1" w:styleId="Number2">
    <w:name w:val="Number2"/>
    <w:rsid w:val="002F046F"/>
    <w:pPr>
      <w:keepLines/>
      <w:numPr>
        <w:numId w:val="5"/>
      </w:numPr>
      <w:spacing w:before="60" w:after="0" w:line="240" w:lineRule="auto"/>
    </w:pPr>
    <w:rPr>
      <w:rFonts w:ascii="Arial" w:eastAsia="MS Mincho" w:hAnsi="Arial" w:cs="Times New Roman"/>
      <w:sz w:val="20"/>
      <w:szCs w:val="24"/>
      <w:lang w:eastAsia="ja-JP" w:bidi="ar-SA"/>
    </w:rPr>
  </w:style>
  <w:style w:type="paragraph" w:customStyle="1" w:styleId="Logo">
    <w:name w:val="Logo"/>
    <w:basedOn w:val="Normal"/>
    <w:next w:val="Normal"/>
    <w:rsid w:val="002F046F"/>
    <w:pPr>
      <w:spacing w:before="60"/>
    </w:pPr>
    <w:rPr>
      <w:rFonts w:eastAsia="MS Mincho" w:cs="Times New Roman"/>
      <w:lang w:eastAsia="en-US"/>
    </w:rPr>
  </w:style>
  <w:style w:type="paragraph" w:customStyle="1" w:styleId="TableTitle">
    <w:name w:val="TableTitle"/>
    <w:basedOn w:val="Caption"/>
    <w:next w:val="TableText"/>
    <w:rsid w:val="002F046F"/>
    <w:pPr>
      <w:keepNext/>
      <w:keepLines/>
      <w:tabs>
        <w:tab w:val="left" w:pos="2640"/>
      </w:tabs>
      <w:spacing w:before="240" w:after="12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styleId="TOC4">
    <w:name w:val="toc 4"/>
    <w:basedOn w:val="TOC3"/>
    <w:next w:val="Normal"/>
    <w:autoRedefine/>
    <w:semiHidden/>
    <w:rsid w:val="002F046F"/>
    <w:pPr>
      <w:tabs>
        <w:tab w:val="right" w:leader="dot" w:pos="9600"/>
      </w:tabs>
      <w:spacing w:after="0" w:line="240" w:lineRule="atLeast"/>
      <w:ind w:left="1920" w:hanging="480"/>
    </w:pPr>
    <w:rPr>
      <w:rFonts w:ascii="Tahoma" w:eastAsia="MS Mincho" w:hAnsi="Tahoma" w:cs="Times New Roman"/>
      <w:noProof/>
      <w:sz w:val="24"/>
      <w:szCs w:val="24"/>
      <w:lang w:eastAsia="en-US"/>
    </w:rPr>
  </w:style>
  <w:style w:type="paragraph" w:styleId="TOC5">
    <w:name w:val="toc 5"/>
    <w:basedOn w:val="TOC4"/>
    <w:next w:val="Normal"/>
    <w:autoRedefine/>
    <w:semiHidden/>
    <w:rsid w:val="002F046F"/>
    <w:pPr>
      <w:ind w:left="2400"/>
    </w:pPr>
  </w:style>
  <w:style w:type="paragraph" w:styleId="TOC6">
    <w:name w:val="toc 6"/>
    <w:basedOn w:val="Normal"/>
    <w:next w:val="Normal"/>
    <w:autoRedefine/>
    <w:semiHidden/>
    <w:rsid w:val="002F046F"/>
    <w:pPr>
      <w:spacing w:before="60"/>
      <w:ind w:left="1200"/>
    </w:pPr>
    <w:rPr>
      <w:rFonts w:eastAsia="MS Mincho" w:cs="Times New Roman"/>
      <w:szCs w:val="24"/>
      <w:lang w:eastAsia="en-US"/>
    </w:rPr>
  </w:style>
  <w:style w:type="paragraph" w:styleId="TOC7">
    <w:name w:val="toc 7"/>
    <w:basedOn w:val="Normal"/>
    <w:next w:val="Normal"/>
    <w:autoRedefine/>
    <w:semiHidden/>
    <w:rsid w:val="002F046F"/>
    <w:pPr>
      <w:spacing w:before="60"/>
      <w:ind w:left="1440"/>
    </w:pPr>
    <w:rPr>
      <w:rFonts w:eastAsia="MS Mincho" w:cs="Times New Roman"/>
      <w:szCs w:val="24"/>
      <w:lang w:eastAsia="en-US"/>
    </w:rPr>
  </w:style>
  <w:style w:type="paragraph" w:styleId="TOC8">
    <w:name w:val="toc 8"/>
    <w:basedOn w:val="Normal"/>
    <w:next w:val="Normal"/>
    <w:autoRedefine/>
    <w:semiHidden/>
    <w:rsid w:val="002F046F"/>
    <w:pPr>
      <w:spacing w:before="60"/>
      <w:ind w:left="1680"/>
    </w:pPr>
    <w:rPr>
      <w:rFonts w:eastAsia="MS Mincho" w:cs="Times New Roman"/>
      <w:szCs w:val="24"/>
      <w:lang w:eastAsia="en-US"/>
    </w:rPr>
  </w:style>
  <w:style w:type="paragraph" w:styleId="TOC9">
    <w:name w:val="toc 9"/>
    <w:basedOn w:val="Normal"/>
    <w:next w:val="Normal"/>
    <w:autoRedefine/>
    <w:semiHidden/>
    <w:rsid w:val="002F046F"/>
    <w:pPr>
      <w:spacing w:before="60"/>
      <w:ind w:left="1920"/>
    </w:pPr>
    <w:rPr>
      <w:rFonts w:eastAsia="MS Mincho" w:cs="Times New Roman"/>
      <w:szCs w:val="24"/>
      <w:lang w:eastAsia="en-US"/>
    </w:rPr>
  </w:style>
  <w:style w:type="paragraph" w:customStyle="1" w:styleId="a1Anchor1">
    <w:name w:val="a1Anchor1"/>
    <w:basedOn w:val="Figure"/>
    <w:next w:val="Normal"/>
    <w:rsid w:val="002F046F"/>
    <w:pPr>
      <w:keepNext w:val="0"/>
      <w:numPr>
        <w:numId w:val="0"/>
      </w:numPr>
      <w:spacing w:before="120"/>
      <w:ind w:left="1560"/>
    </w:pPr>
  </w:style>
  <w:style w:type="paragraph" w:customStyle="1" w:styleId="a2Anchor2">
    <w:name w:val="a2Anchor2"/>
    <w:basedOn w:val="a1Anchor1"/>
    <w:next w:val="Normal"/>
    <w:rsid w:val="002F046F"/>
    <w:pPr>
      <w:spacing w:before="100"/>
      <w:ind w:left="1920"/>
    </w:pPr>
  </w:style>
  <w:style w:type="character" w:styleId="PageNumber">
    <w:name w:val="page number"/>
    <w:rsid w:val="002F046F"/>
    <w:rPr>
      <w:rFonts w:ascii="Verdana" w:hAnsi="Verdana"/>
      <w:b/>
      <w:sz w:val="18"/>
      <w:szCs w:val="18"/>
    </w:rPr>
  </w:style>
  <w:style w:type="table" w:customStyle="1" w:styleId="TableAlign">
    <w:name w:val="TableAlign"/>
    <w:basedOn w:val="TableNormal"/>
    <w:rsid w:val="002F046F"/>
    <w:pPr>
      <w:spacing w:after="0" w:line="240" w:lineRule="auto"/>
    </w:pPr>
    <w:rPr>
      <w:rFonts w:ascii="Verdana" w:eastAsia="Times New Roman" w:hAnsi="Verdana" w:cs="Times New Roman"/>
      <w:sz w:val="16"/>
      <w:szCs w:val="20"/>
      <w:lang w:val="en-IN" w:eastAsia="en-IN" w:bidi="ar-SA"/>
    </w:rPr>
    <w:tblPr>
      <w:tblInd w:w="864" w:type="dxa"/>
      <w:tblBorders>
        <w:top w:val="single" w:sz="12" w:space="0" w:color="auto"/>
        <w:left w:val="single" w:sz="4" w:space="0" w:color="auto"/>
        <w:bottom w:val="single" w:sz="12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cPr>
        <w:tcBorders>
          <w:top w:val="single" w:sz="12" w:space="0" w:color="auto"/>
          <w:left w:val="single" w:sz="6" w:space="0" w:color="auto"/>
          <w:bottom w:val="single" w:sz="12" w:space="0" w:color="auto"/>
          <w:right w:val="single" w:sz="6" w:space="0" w:color="auto"/>
          <w:insideH w:val="nil"/>
          <w:insideV w:val="single" w:sz="6" w:space="0" w:color="auto"/>
          <w:tl2br w:val="nil"/>
          <w:tr2bl w:val="nil"/>
        </w:tcBorders>
        <w:shd w:val="pct10" w:color="auto" w:fill="auto"/>
      </w:tcPr>
    </w:tblStylePr>
  </w:style>
  <w:style w:type="paragraph" w:customStyle="1" w:styleId="FigureTitle">
    <w:name w:val="FigureTitle"/>
    <w:basedOn w:val="Caption"/>
    <w:next w:val="Figure"/>
    <w:rsid w:val="002F046F"/>
    <w:pPr>
      <w:keepNext/>
      <w:keepLines/>
      <w:spacing w:before="240"/>
      <w:ind w:left="2160" w:hanging="1440"/>
    </w:pPr>
    <w:rPr>
      <w:rFonts w:eastAsia="MS Mincho" w:cs="Times New Roman"/>
      <w:bCs/>
      <w:sz w:val="22"/>
      <w:szCs w:val="22"/>
      <w:lang w:eastAsia="en-US"/>
    </w:rPr>
  </w:style>
  <w:style w:type="paragraph" w:customStyle="1" w:styleId="Caption1">
    <w:name w:val="Caption1"/>
    <w:basedOn w:val="Normal"/>
    <w:next w:val="Heading1"/>
    <w:rsid w:val="002F046F"/>
    <w:pPr>
      <w:spacing w:before="400" w:after="120"/>
      <w:ind w:left="720"/>
      <w:jc w:val="center"/>
    </w:pPr>
    <w:rPr>
      <w:rFonts w:ascii="Arial Bold" w:hAnsi="Arial Bold"/>
      <w:b/>
      <w:sz w:val="22"/>
      <w:szCs w:val="22"/>
      <w:lang w:eastAsia="en-US"/>
    </w:rPr>
  </w:style>
  <w:style w:type="paragraph" w:customStyle="1" w:styleId="FooterLine2">
    <w:name w:val="FooterLine2"/>
    <w:basedOn w:val="Footer"/>
    <w:rsid w:val="002F046F"/>
    <w:pPr>
      <w:tabs>
        <w:tab w:val="clear" w:pos="4536"/>
        <w:tab w:val="clear" w:pos="9072"/>
        <w:tab w:val="center" w:pos="4800"/>
        <w:tab w:val="right" w:pos="9600"/>
      </w:tabs>
      <w:spacing w:before="20" w:after="20"/>
      <w:jc w:val="center"/>
    </w:pPr>
    <w:rPr>
      <w:rFonts w:ascii="Arial Bold" w:eastAsia="MS Mincho" w:hAnsi="Arial Bold" w:cs="Times New Roman"/>
      <w:b/>
      <w:sz w:val="18"/>
      <w:szCs w:val="18"/>
      <w:lang w:eastAsia="en-US"/>
    </w:rPr>
  </w:style>
  <w:style w:type="paragraph" w:customStyle="1" w:styleId="SubheadExp">
    <w:name w:val="Subhead_Exp"/>
    <w:basedOn w:val="Normal"/>
    <w:rsid w:val="002F046F"/>
    <w:pPr>
      <w:spacing w:before="60"/>
      <w:ind w:left="1080"/>
    </w:pPr>
    <w:rPr>
      <w:rFonts w:eastAsia="MS Mincho" w:cs="Times New Roman"/>
      <w:szCs w:val="24"/>
      <w:lang w:eastAsia="en-US"/>
    </w:rPr>
  </w:style>
  <w:style w:type="paragraph" w:styleId="BodyText">
    <w:name w:val="Body Text"/>
    <w:basedOn w:val="Normal"/>
    <w:link w:val="BodyTextChar"/>
    <w:rsid w:val="002F046F"/>
    <w:pPr>
      <w:jc w:val="both"/>
    </w:pPr>
    <w:rPr>
      <w:rFonts w:ascii="Trebuchet MS" w:hAnsi="Trebuchet MS" w:cs="Times New Roman"/>
      <w:color w:val="000000"/>
      <w:lang w:eastAsia="ko-KR" w:bidi="hi-IN"/>
    </w:rPr>
  </w:style>
  <w:style w:type="character" w:customStyle="1" w:styleId="BodyTextChar">
    <w:name w:val="Body Text Char"/>
    <w:basedOn w:val="DefaultParagraphFont"/>
    <w:link w:val="BodyText"/>
    <w:rsid w:val="002F046F"/>
    <w:rPr>
      <w:rFonts w:ascii="Trebuchet MS" w:eastAsia="Times New Roman" w:hAnsi="Trebuchet MS" w:cs="Times New Roman"/>
      <w:color w:val="000000"/>
      <w:sz w:val="20"/>
      <w:szCs w:val="20"/>
      <w:lang w:eastAsia="ko-KR" w:bidi="hi-IN"/>
    </w:rPr>
  </w:style>
  <w:style w:type="paragraph" w:styleId="BlockText">
    <w:name w:val="Block Text"/>
    <w:basedOn w:val="Normal"/>
    <w:rsid w:val="002F046F"/>
    <w:pPr>
      <w:spacing w:before="60" w:after="60"/>
      <w:ind w:left="540" w:right="1102"/>
    </w:pPr>
    <w:rPr>
      <w:rFonts w:cs="Times New Roman"/>
      <w:lang w:eastAsia="en-US"/>
    </w:rPr>
  </w:style>
  <w:style w:type="paragraph" w:customStyle="1" w:styleId="cqapm00lm00">
    <w:name w:val="cqa_pm00lm00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8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styleId="BodyTextIndent2">
    <w:name w:val="Body Text Indent 2"/>
    <w:basedOn w:val="Normal"/>
    <w:link w:val="BodyTextIndent2Char"/>
    <w:rsid w:val="002F046F"/>
    <w:pPr>
      <w:spacing w:before="60" w:after="120" w:line="480" w:lineRule="auto"/>
    </w:pPr>
    <w:rPr>
      <w:rFonts w:eastAsia="MS Mincho" w:cs="Times New Roman"/>
      <w:szCs w:val="24"/>
      <w:lang w:eastAsia="en-US"/>
    </w:rPr>
  </w:style>
  <w:style w:type="character" w:customStyle="1" w:styleId="BodyTextIndent2Char">
    <w:name w:val="Body Text Indent 2 Char"/>
    <w:basedOn w:val="DefaultParagraphFont"/>
    <w:link w:val="BodyTextInden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customStyle="1" w:styleId="cqapm06lm06">
    <w:name w:val="cqa_pm06lm06"/>
    <w:basedOn w:val="Normal"/>
    <w:rsid w:val="002F046F"/>
    <w:pPr>
      <w:tabs>
        <w:tab w:val="left" w:pos="720"/>
        <w:tab w:val="left" w:pos="1584"/>
        <w:tab w:val="left" w:pos="2736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spacing w:line="160" w:lineRule="atLeast"/>
      <w:jc w:val="both"/>
    </w:pPr>
    <w:rPr>
      <w:rFonts w:ascii="Trebuchet MS" w:hAnsi="Trebuchet MS" w:cs="Times New Roman"/>
      <w:sz w:val="24"/>
      <w:lang w:eastAsia="ko-KR" w:bidi="hi-IN"/>
    </w:rPr>
  </w:style>
  <w:style w:type="paragraph" w:customStyle="1" w:styleId="NormalBold">
    <w:name w:val="Normal Bold"/>
    <w:basedOn w:val="Normal"/>
    <w:rsid w:val="002F046F"/>
    <w:pPr>
      <w:jc w:val="both"/>
    </w:pPr>
    <w:rPr>
      <w:rFonts w:ascii="Trebuchet MS" w:hAnsi="Trebuchet MS" w:cs="Times New Roman"/>
      <w:b/>
      <w:color w:val="000080"/>
      <w:szCs w:val="24"/>
      <w:lang w:eastAsia="en-US"/>
    </w:rPr>
  </w:style>
  <w:style w:type="paragraph" w:styleId="BodyText2">
    <w:name w:val="Body Text 2"/>
    <w:basedOn w:val="Normal"/>
    <w:link w:val="BodyText2Char"/>
    <w:rsid w:val="002F046F"/>
    <w:pPr>
      <w:spacing w:before="60" w:after="120" w:line="480" w:lineRule="auto"/>
      <w:ind w:left="720"/>
    </w:pPr>
    <w:rPr>
      <w:rFonts w:eastAsia="MS Mincho" w:cs="Times New Roman"/>
      <w:szCs w:val="24"/>
      <w:lang w:eastAsia="en-US"/>
    </w:rPr>
  </w:style>
  <w:style w:type="character" w:customStyle="1" w:styleId="BodyText2Char">
    <w:name w:val="Body Text 2 Char"/>
    <w:basedOn w:val="DefaultParagraphFont"/>
    <w:link w:val="BodyText2"/>
    <w:rsid w:val="002F046F"/>
    <w:rPr>
      <w:rFonts w:ascii="Arial" w:eastAsia="MS Mincho" w:hAnsi="Arial" w:cs="Times New Roman"/>
      <w:sz w:val="20"/>
      <w:szCs w:val="24"/>
      <w:lang w:bidi="ar-SA"/>
    </w:rPr>
  </w:style>
  <w:style w:type="paragraph" w:styleId="CommentSubject">
    <w:name w:val="annotation subject"/>
    <w:basedOn w:val="CommentText"/>
    <w:next w:val="CommentText"/>
    <w:link w:val="CommentSubjectChar"/>
    <w:rsid w:val="002F046F"/>
    <w:pPr>
      <w:spacing w:before="0"/>
      <w:ind w:left="0"/>
      <w:jc w:val="both"/>
    </w:pPr>
    <w:rPr>
      <w:rFonts w:eastAsia="Times New Roman"/>
      <w:b/>
      <w:bCs w:val="0"/>
      <w:lang w:val="x-none" w:eastAsia="x-none"/>
    </w:rPr>
  </w:style>
  <w:style w:type="character" w:customStyle="1" w:styleId="CommentSubjectChar">
    <w:name w:val="Comment Subject Char"/>
    <w:basedOn w:val="CommentTextChar"/>
    <w:link w:val="CommentSubject"/>
    <w:rsid w:val="002F046F"/>
    <w:rPr>
      <w:rFonts w:ascii="Trebuchet MS" w:eastAsia="Times New Roman" w:hAnsi="Trebuchet MS" w:cs="Times New Roman"/>
      <w:b/>
      <w:bCs/>
      <w:sz w:val="20"/>
      <w:szCs w:val="20"/>
      <w:lang w:val="x-none" w:eastAsia="x-none" w:bidi="ar-SA"/>
    </w:rPr>
  </w:style>
  <w:style w:type="paragraph" w:styleId="BodyText3">
    <w:name w:val="Body Text 3"/>
    <w:basedOn w:val="Normal"/>
    <w:link w:val="BodyText3Char"/>
    <w:unhideWhenUsed/>
    <w:rsid w:val="009F5790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F5790"/>
    <w:rPr>
      <w:rFonts w:ascii="Arial" w:eastAsia="Times New Roman" w:hAnsi="Arial" w:cs="Arial"/>
      <w:sz w:val="16"/>
      <w:szCs w:val="16"/>
      <w:lang w:eastAsia="fr-FR" w:bidi="ar-SA"/>
    </w:rPr>
  </w:style>
  <w:style w:type="paragraph" w:customStyle="1" w:styleId="infoblue">
    <w:name w:val="infoblue"/>
    <w:basedOn w:val="Normal"/>
    <w:rsid w:val="009F5790"/>
    <w:pPr>
      <w:spacing w:after="120" w:line="240" w:lineRule="atLeast"/>
    </w:pPr>
    <w:rPr>
      <w:rFonts w:ascii="Trebuchet MS" w:hAnsi="Trebuchet MS" w:cs="Times New Roman"/>
      <w:i/>
      <w:iCs w:val="0"/>
      <w:color w:val="0000FF"/>
      <w:lang w:eastAsia="en-US"/>
    </w:rPr>
  </w:style>
  <w:style w:type="paragraph" w:customStyle="1" w:styleId="PageTitle">
    <w:name w:val="Page Title"/>
    <w:basedOn w:val="Normal"/>
    <w:next w:val="Title"/>
    <w:rsid w:val="009F5790"/>
    <w:pPr>
      <w:jc w:val="center"/>
    </w:pPr>
    <w:rPr>
      <w:rFonts w:ascii="Trebuchet MS" w:hAnsi="Trebuchet MS" w:cs="Times New Roman"/>
      <w:sz w:val="36"/>
      <w:szCs w:val="36"/>
      <w:lang w:eastAsia="en-US"/>
    </w:rPr>
  </w:style>
  <w:style w:type="character" w:customStyle="1" w:styleId="ftextindentedl1">
    <w:name w:val="f_textindentedl1"/>
    <w:rsid w:val="009F5790"/>
    <w:rPr>
      <w:color w:val="000000"/>
    </w:rPr>
  </w:style>
  <w:style w:type="character" w:customStyle="1" w:styleId="ftipornoteinnumlist">
    <w:name w:val="f_tipornoteinnumlist"/>
    <w:rsid w:val="009F5790"/>
    <w:rPr>
      <w:i/>
      <w:iCs/>
      <w:color w:val="000000"/>
    </w:rPr>
  </w:style>
  <w:style w:type="paragraph" w:customStyle="1" w:styleId="StyleHeading1H1Mainheading1Heading1Heading10Head1h1Sec">
    <w:name w:val="Style Heading 1H1Main heading1 Heading 1Heading 10Head1h1Sec..."/>
    <w:basedOn w:val="Heading1"/>
    <w:link w:val="StyleHeading1H1Mainheading1Heading1Heading10Head1h1SecChar"/>
    <w:autoRedefine/>
    <w:rsid w:val="001C4D77"/>
    <w:pPr>
      <w:keepNext/>
      <w:numPr>
        <w:numId w:val="6"/>
      </w:numPr>
      <w:spacing w:before="240" w:after="240" w:line="288" w:lineRule="auto"/>
      <w:jc w:val="both"/>
    </w:pPr>
    <w:rPr>
      <w:rFonts w:ascii="Arial" w:eastAsia="MS Mincho" w:hAnsi="Arial" w:cs="Arial"/>
      <w:smallCaps/>
      <w:kern w:val="32"/>
      <w:szCs w:val="32"/>
    </w:rPr>
  </w:style>
  <w:style w:type="character" w:customStyle="1" w:styleId="StyleHeading1H1Mainheading1Heading1Heading10Head1h1SecChar">
    <w:name w:val="Style Heading 1H1Main heading1 Heading 1Heading 10Head1h1Sec... Char"/>
    <w:basedOn w:val="Heading1Char"/>
    <w:link w:val="StyleHeading1H1Mainheading1Heading1Heading10Head1h1Sec"/>
    <w:rsid w:val="001C4D77"/>
    <w:rPr>
      <w:rFonts w:ascii="Arial" w:eastAsia="MS Mincho" w:hAnsi="Arial" w:cs="Arial"/>
      <w:b/>
      <w:bCs/>
      <w:smallCaps/>
      <w:color w:val="ED771A" w:themeColor="accent2"/>
      <w:kern w:val="32"/>
      <w:sz w:val="24"/>
      <w:szCs w:val="32"/>
      <w:lang w:eastAsia="fr-FR" w:bidi="ar-SA"/>
    </w:rPr>
  </w:style>
  <w:style w:type="paragraph" w:customStyle="1" w:styleId="StyleHeading2Sub-headingH2ChapterNumberAppendixLetterchnh">
    <w:name w:val="Style Heading 2Sub-headingH2Chapter Number/Appendix Letterchnh..."/>
    <w:basedOn w:val="Heading2"/>
    <w:autoRedefine/>
    <w:rsid w:val="00DE247D"/>
    <w:pPr>
      <w:keepNext/>
      <w:spacing w:before="240" w:after="60" w:line="240" w:lineRule="auto"/>
      <w:ind w:left="270"/>
      <w:contextualSpacing w:val="0"/>
    </w:pPr>
    <w:rPr>
      <w:rFonts w:ascii="Arial" w:eastAsia="Times New Roman" w:hAnsi="Arial" w:cs="Arial"/>
      <w:iCs w:val="0"/>
      <w:smallCaps/>
      <w:szCs w:val="24"/>
      <w:lang w:eastAsia="en-US"/>
    </w:rPr>
  </w:style>
  <w:style w:type="paragraph" w:customStyle="1" w:styleId="Hints">
    <w:name w:val="Hints"/>
    <w:basedOn w:val="Normal"/>
    <w:rsid w:val="00DE247D"/>
    <w:rPr>
      <w:rFonts w:cs="Times New Roman"/>
      <w:color w:val="5F5F5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3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1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090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64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311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69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62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11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82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6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21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1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9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2015-New\4th%20Quarter\Capgemini%20rebranding\Internal_Memo_Capgemini.dotx" TargetMode="External"/></Relationships>
</file>

<file path=word/theme/theme1.xml><?xml version="1.0" encoding="utf-8"?>
<a:theme xmlns:a="http://schemas.openxmlformats.org/drawingml/2006/main" name="Capgemini template">
  <a:themeElements>
    <a:clrScheme name="Capgemini Palette NEW">
      <a:dk1>
        <a:srgbClr val="00264A"/>
      </a:dk1>
      <a:lt1>
        <a:sysClr val="window" lastClr="FFFFFF"/>
      </a:lt1>
      <a:dk2>
        <a:srgbClr val="9F958F"/>
      </a:dk2>
      <a:lt2>
        <a:srgbClr val="909090"/>
      </a:lt2>
      <a:accent1>
        <a:srgbClr val="F9BE01"/>
      </a:accent1>
      <a:accent2>
        <a:srgbClr val="ED771A"/>
      </a:accent2>
      <a:accent3>
        <a:srgbClr val="B70132"/>
      </a:accent3>
      <a:accent4>
        <a:srgbClr val="691E7C"/>
      </a:accent4>
      <a:accent5>
        <a:srgbClr val="0098CC"/>
      </a:accent5>
      <a:accent6>
        <a:srgbClr val="BDBD00"/>
      </a:accent6>
      <a:hlink>
        <a:srgbClr val="7DAFA5"/>
      </a:hlink>
      <a:folHlink>
        <a:srgbClr val="BB0065"/>
      </a:folHlink>
    </a:clrScheme>
    <a:fontScheme name="Capgemini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solidFill>
            <a:schemeClr val="tx2"/>
          </a:solidFill>
        </a:ln>
      </a:spPr>
      <a:bodyPr rtlCol="0" anchor="ctr"/>
      <a:lstStyle>
        <a:defPPr algn="ctr">
          <a:defRPr sz="2400" dirty="0" err="1" smtClean="0">
            <a:solidFill>
              <a:schemeClr val="tx2">
                <a:lumMod val="50000"/>
              </a:schemeClr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2"/>
          </a:solidFill>
          <a:prstDash val="soli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defRPr sz="1400" dirty="0" err="1" smtClean="0">
            <a:solidFill>
              <a:schemeClr val="tx2">
                <a:lumMod val="50000"/>
              </a:schemeClr>
            </a:solidFill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F318D849CDA541B8B3A545F6A4761B" ma:contentTypeVersion="0" ma:contentTypeDescription="Create a new document." ma:contentTypeScope="" ma:versionID="6efd7cde36d9c6011e594c079fde1f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12B8E5-826C-4FA8-92B4-AAE91F8238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C751F15-5798-400F-B618-CD4F268CD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7BDACA-E8F5-44BA-9FBF-563ED612AF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Internal_Memo_Capgemini</Template>
  <TotalTime>2</TotalTime>
  <Pages>13</Pages>
  <Words>1924</Words>
  <Characters>10967</Characters>
  <Application>Microsoft Office Word</Application>
  <DocSecurity>0</DocSecurity>
  <Lines>91</Lines>
  <Paragraphs>25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Internal Memo</vt:lpstr>
      <vt:lpstr/>
    </vt:vector>
  </TitlesOfParts>
  <Company>CAPGEMINI</Company>
  <LinksUpToDate>false</LinksUpToDate>
  <CharactersWithSpaces>12866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Internal Memo</dc:title>
  <dc:subject>Word Template</dc:subject>
  <dc:creator>Nithin P Thulaseedharan</dc:creator>
  <cp:lastModifiedBy>Margasagayam, Ragapriya</cp:lastModifiedBy>
  <cp:revision>7</cp:revision>
  <dcterms:created xsi:type="dcterms:W3CDTF">2017-10-27T05:14:00Z</dcterms:created>
  <dcterms:modified xsi:type="dcterms:W3CDTF">2017-10-27T05:17:00Z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0x01010055F318D849CDA541B8B3A545F6A4761B</vt:lpwstr>
  </property>
</Properties>
</file>